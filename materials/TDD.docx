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E58" w:rsidRDefault="00393E58" w:rsidP="00522B09">
      <w:pPr>
        <w:pStyle w:val="ISAText"/>
      </w:pPr>
      <w:bookmarkStart w:id="0" w:name="_GoBack"/>
      <w:bookmarkEnd w:id="0"/>
    </w:p>
    <w:p w:rsidR="00246E3A" w:rsidRDefault="00246E3A" w:rsidP="00BA364C">
      <w:pPr>
        <w:pStyle w:val="ISAHead1"/>
      </w:pPr>
      <w:bookmarkStart w:id="1" w:name="_Toc431475148"/>
      <w:bookmarkStart w:id="2" w:name="_Toc431476149"/>
      <w:bookmarkStart w:id="3" w:name="_Toc431475149"/>
      <w:bookmarkStart w:id="4" w:name="_Toc431476150"/>
      <w:bookmarkStart w:id="5" w:name="_Toc426110508"/>
      <w:bookmarkStart w:id="6" w:name="_Toc262116015"/>
      <w:bookmarkStart w:id="7" w:name="_Toc432499098"/>
      <w:bookmarkEnd w:id="1"/>
      <w:bookmarkEnd w:id="2"/>
      <w:bookmarkEnd w:id="3"/>
      <w:bookmarkEnd w:id="4"/>
      <w:bookmarkEnd w:id="5"/>
      <w:r w:rsidRPr="00675130">
        <w:t xml:space="preserve">Test </w:t>
      </w:r>
      <w:bookmarkEnd w:id="6"/>
      <w:r w:rsidR="00522B09">
        <w:t>tools and environments</w:t>
      </w:r>
      <w:bookmarkEnd w:id="7"/>
    </w:p>
    <w:p w:rsidR="00145C59" w:rsidRPr="00145C59" w:rsidRDefault="00145C59" w:rsidP="00145C59">
      <w:pPr>
        <w:pStyle w:val="ISAText"/>
      </w:pPr>
    </w:p>
    <w:p w:rsidR="00145C59" w:rsidRPr="00675130" w:rsidRDefault="00145C59" w:rsidP="00145C59">
      <w:pPr>
        <w:pStyle w:val="ISAHead2"/>
      </w:pPr>
      <w:bookmarkStart w:id="8" w:name="_Toc432499099"/>
      <w:r>
        <w:t>Tools</w:t>
      </w:r>
      <w:bookmarkEnd w:id="8"/>
    </w:p>
    <w:p w:rsidR="00145C59" w:rsidRPr="00675130" w:rsidRDefault="00145C59" w:rsidP="00145C59">
      <w:pPr>
        <w:pStyle w:val="ISAText"/>
      </w:pPr>
    </w:p>
    <w:p w:rsidR="00124D3B" w:rsidRPr="00124D3B" w:rsidRDefault="00124D3B" w:rsidP="00282894">
      <w:pPr>
        <w:spacing w:after="120"/>
        <w:jc w:val="both"/>
        <w:rPr>
          <w:rFonts w:cs="Arial"/>
        </w:rPr>
      </w:pPr>
      <w:r w:rsidRPr="00124D3B">
        <w:rPr>
          <w:rFonts w:cs="Arial"/>
        </w:rPr>
        <w:t>The following will be used:</w:t>
      </w:r>
    </w:p>
    <w:p w:rsidR="00145C59" w:rsidRDefault="00282894" w:rsidP="00282894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>
        <w:rPr>
          <w:rFonts w:cs="Arial"/>
        </w:rPr>
        <w:t>Cucumber</w:t>
      </w:r>
      <w:r w:rsidR="00124D3B" w:rsidRPr="00124D3B">
        <w:rPr>
          <w:rFonts w:cs="Arial"/>
        </w:rPr>
        <w:t xml:space="preserve"> open source tool as ide</w:t>
      </w:r>
      <w:r>
        <w:rPr>
          <w:rFonts w:cs="Arial"/>
        </w:rPr>
        <w:t>ntified for automation testing.</w:t>
      </w:r>
    </w:p>
    <w:p w:rsidR="00282894" w:rsidRDefault="00282894" w:rsidP="00282894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>
        <w:rPr>
          <w:rFonts w:cs="Arial"/>
        </w:rPr>
        <w:t>Git-Hub is open source control version tool.</w:t>
      </w:r>
    </w:p>
    <w:p w:rsidR="00282894" w:rsidRDefault="00282894" w:rsidP="00282894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>
        <w:rPr>
          <w:rFonts w:cs="Arial"/>
        </w:rPr>
        <w:t xml:space="preserve">Bit Bucket is open </w:t>
      </w:r>
      <w:proofErr w:type="gramStart"/>
      <w:r>
        <w:rPr>
          <w:rFonts w:cs="Arial"/>
        </w:rPr>
        <w:t>source git hub management tool</w:t>
      </w:r>
      <w:proofErr w:type="gramEnd"/>
      <w:r>
        <w:rPr>
          <w:rFonts w:cs="Arial"/>
        </w:rPr>
        <w:t>.</w:t>
      </w:r>
    </w:p>
    <w:p w:rsidR="00D42C14" w:rsidRPr="00282894" w:rsidRDefault="00FB4831" w:rsidP="00282894">
      <w:pPr>
        <w:widowControl/>
        <w:numPr>
          <w:ilvl w:val="0"/>
          <w:numId w:val="9"/>
        </w:numPr>
        <w:overflowPunct/>
        <w:autoSpaceDE/>
        <w:autoSpaceDN/>
        <w:adjustRightInd/>
        <w:spacing w:after="120"/>
        <w:jc w:val="both"/>
        <w:textAlignment w:val="auto"/>
        <w:rPr>
          <w:rFonts w:cs="Arial"/>
        </w:rPr>
      </w:pPr>
      <w:r>
        <w:rPr>
          <w:rFonts w:cs="Arial"/>
        </w:rPr>
        <w:t>Netbeans is open source IDE.</w:t>
      </w:r>
    </w:p>
    <w:p w:rsidR="00145C59" w:rsidRDefault="00145C59" w:rsidP="00145C59">
      <w:pPr>
        <w:pStyle w:val="ISAText"/>
      </w:pPr>
    </w:p>
    <w:p w:rsidR="00A20A9A" w:rsidRDefault="00145C59" w:rsidP="00DB2558">
      <w:pPr>
        <w:pStyle w:val="ISAHead2"/>
      </w:pPr>
      <w:bookmarkStart w:id="9" w:name="_Toc432499100"/>
      <w:r>
        <w:t>Automation Testing</w:t>
      </w:r>
      <w:bookmarkEnd w:id="9"/>
      <w:r>
        <w:t xml:space="preserve"> </w:t>
      </w:r>
    </w:p>
    <w:p w:rsidR="00145C59" w:rsidRDefault="00145C59" w:rsidP="00DB2558">
      <w:pPr>
        <w:pStyle w:val="ISAHead2"/>
        <w:numPr>
          <w:ilvl w:val="0"/>
          <w:numId w:val="0"/>
        </w:numPr>
        <w:ind w:left="720"/>
      </w:pPr>
    </w:p>
    <w:p w:rsidR="00124D3B" w:rsidRPr="00124D3B" w:rsidRDefault="00124D3B" w:rsidP="00124D3B">
      <w:pPr>
        <w:spacing w:after="120"/>
        <w:jc w:val="both"/>
        <w:rPr>
          <w:rFonts w:cs="Arial"/>
        </w:rPr>
      </w:pPr>
      <w:r w:rsidRPr="00124D3B">
        <w:rPr>
          <w:rFonts w:cs="Arial"/>
        </w:rPr>
        <w:t xml:space="preserve">Automated test tools are used to </w:t>
      </w:r>
      <w:r>
        <w:rPr>
          <w:rFonts w:cs="Arial"/>
        </w:rPr>
        <w:t>address both functional and non-</w:t>
      </w:r>
      <w:r w:rsidRPr="00124D3B">
        <w:rPr>
          <w:rFonts w:cs="Arial"/>
        </w:rPr>
        <w:t>functional automation testing. The functiona</w:t>
      </w:r>
      <w:r w:rsidR="00E45C87">
        <w:rPr>
          <w:rFonts w:cs="Arial"/>
        </w:rPr>
        <w:t xml:space="preserve">l automation </w:t>
      </w:r>
      <w:proofErr w:type="gramStart"/>
      <w:r w:rsidR="00E45C87">
        <w:rPr>
          <w:rFonts w:cs="Arial"/>
        </w:rPr>
        <w:t>is based</w:t>
      </w:r>
      <w:proofErr w:type="gramEnd"/>
      <w:r w:rsidR="00E45C87">
        <w:rPr>
          <w:rFonts w:cs="Arial"/>
        </w:rPr>
        <w:t xml:space="preserve"> on the Cucumber</w:t>
      </w:r>
      <w:r>
        <w:rPr>
          <w:rFonts w:cs="Arial"/>
        </w:rPr>
        <w:t xml:space="preserve"> automation </w:t>
      </w:r>
      <w:r w:rsidR="00E45C87">
        <w:rPr>
          <w:rFonts w:cs="Arial"/>
        </w:rPr>
        <w:t>framework.</w:t>
      </w:r>
    </w:p>
    <w:p w:rsidR="00145C59" w:rsidRDefault="00145C59" w:rsidP="00145C59"/>
    <w:p w:rsidR="00D526D6" w:rsidRDefault="00D526D6" w:rsidP="00145C59"/>
    <w:p w:rsidR="00145C59" w:rsidRDefault="00145C59" w:rsidP="00145C59">
      <w:pPr>
        <w:pStyle w:val="ISAHead2"/>
      </w:pPr>
      <w:bookmarkStart w:id="10" w:name="_Toc432499101"/>
      <w:r>
        <w:t>Environment Usage</w:t>
      </w:r>
      <w:bookmarkEnd w:id="10"/>
    </w:p>
    <w:p w:rsidR="00145C59" w:rsidRDefault="00145C59" w:rsidP="00145C59">
      <w:pPr>
        <w:pStyle w:val="ISAText"/>
      </w:pPr>
    </w:p>
    <w:tbl>
      <w:tblPr>
        <w:tblStyle w:val="TableGrid1"/>
        <w:tblW w:w="0" w:type="auto"/>
        <w:tblInd w:w="108" w:type="dxa"/>
        <w:tblLook w:val="04A0" w:firstRow="1" w:lastRow="0" w:firstColumn="1" w:lastColumn="0" w:noHBand="0" w:noVBand="1"/>
      </w:tblPr>
      <w:tblGrid>
        <w:gridCol w:w="2552"/>
        <w:gridCol w:w="6237"/>
      </w:tblGrid>
      <w:tr w:rsidR="00124D3B" w:rsidRPr="00124D3B" w:rsidTr="00124D3B">
        <w:tc>
          <w:tcPr>
            <w:tcW w:w="2552" w:type="dxa"/>
            <w:shd w:val="clear" w:color="auto" w:fill="7F7F7F" w:themeFill="text1" w:themeFillTint="80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 w:rsidRPr="006B1872"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  <w:t>Environment</w:t>
            </w:r>
          </w:p>
        </w:tc>
        <w:tc>
          <w:tcPr>
            <w:tcW w:w="6237" w:type="dxa"/>
            <w:shd w:val="clear" w:color="auto" w:fill="7F7F7F" w:themeFill="text1" w:themeFillTint="80"/>
          </w:tcPr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</w:pPr>
            <w:r w:rsidRPr="006B1872">
              <w:rPr>
                <w:rFonts w:ascii="Calibri" w:hAnsi="Calibri"/>
                <w:b/>
                <w:color w:val="000000" w:themeColor="text1"/>
                <w:sz w:val="16"/>
                <w:szCs w:val="16"/>
              </w:rPr>
              <w:t>Use</w:t>
            </w:r>
          </w:p>
        </w:tc>
      </w:tr>
      <w:tr w:rsidR="00124D3B" w:rsidRPr="00124D3B" w:rsidTr="00124D3B">
        <w:tc>
          <w:tcPr>
            <w:tcW w:w="2552" w:type="dxa"/>
          </w:tcPr>
          <w:p w:rsidR="00124D3B" w:rsidRPr="006B1872" w:rsidRDefault="00282894" w:rsidP="00124D3B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</w:t>
            </w:r>
            <w:r w:rsidR="00E45C87">
              <w:rPr>
                <w:rFonts w:cs="Arial"/>
                <w:sz w:val="16"/>
                <w:szCs w:val="16"/>
              </w:rPr>
              <w:t>sitwkemea</w:t>
            </w:r>
          </w:p>
        </w:tc>
        <w:tc>
          <w:tcPr>
            <w:tcW w:w="6237" w:type="dxa"/>
          </w:tcPr>
          <w:p w:rsidR="00A44798" w:rsidRDefault="00E45C87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This environment </w:t>
            </w:r>
            <w:proofErr w:type="gramStart"/>
            <w:r>
              <w:rPr>
                <w:rFonts w:cs="Arial"/>
                <w:sz w:val="16"/>
                <w:szCs w:val="16"/>
              </w:rPr>
              <w:t>is used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for manual and automation testing.</w:t>
            </w:r>
          </w:p>
          <w:p w:rsidR="00124D3B" w:rsidRPr="006B1872" w:rsidRDefault="00124D3B" w:rsidP="00124D3B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b/>
                <w:sz w:val="16"/>
                <w:szCs w:val="16"/>
              </w:rPr>
            </w:pPr>
            <w:r w:rsidRPr="006B1872">
              <w:rPr>
                <w:rFonts w:cs="Arial"/>
                <w:sz w:val="16"/>
                <w:szCs w:val="16"/>
              </w:rPr>
              <w:t xml:space="preserve"> </w:t>
            </w:r>
          </w:p>
        </w:tc>
      </w:tr>
      <w:tr w:rsidR="00124D3B" w:rsidRPr="00124D3B" w:rsidTr="00124D3B">
        <w:tc>
          <w:tcPr>
            <w:tcW w:w="2552" w:type="dxa"/>
          </w:tcPr>
          <w:p w:rsidR="00124D3B" w:rsidRPr="006B1872" w:rsidRDefault="00E45C87">
            <w:pPr>
              <w:widowControl/>
              <w:overflowPunct/>
              <w:autoSpaceDE/>
              <w:autoSpaceDN/>
              <w:adjustRightInd/>
              <w:textAlignment w:val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</w:t>
            </w:r>
            <w:r w:rsidR="00282894">
              <w:rPr>
                <w:rFonts w:cs="Arial"/>
                <w:sz w:val="16"/>
                <w:szCs w:val="16"/>
              </w:rPr>
              <w:t>ev</w:t>
            </w:r>
            <w:r>
              <w:rPr>
                <w:rFonts w:cs="Arial"/>
                <w:sz w:val="16"/>
                <w:szCs w:val="16"/>
              </w:rPr>
              <w:t>wkemea</w:t>
            </w:r>
          </w:p>
        </w:tc>
        <w:tc>
          <w:tcPr>
            <w:tcW w:w="6237" w:type="dxa"/>
          </w:tcPr>
          <w:p w:rsidR="00A44798" w:rsidRDefault="00E45C87" w:rsidP="00B80DE6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This environment </w:t>
            </w:r>
            <w:proofErr w:type="gramStart"/>
            <w:r>
              <w:rPr>
                <w:rFonts w:cs="Arial"/>
                <w:sz w:val="16"/>
                <w:szCs w:val="16"/>
              </w:rPr>
              <w:t>is used</w:t>
            </w:r>
            <w:proofErr w:type="gramEnd"/>
            <w:r>
              <w:rPr>
                <w:rFonts w:cs="Arial"/>
                <w:sz w:val="16"/>
                <w:szCs w:val="16"/>
              </w:rPr>
              <w:t xml:space="preserve"> for development and unit testing by </w:t>
            </w:r>
            <w:proofErr w:type="spellStart"/>
            <w:r>
              <w:rPr>
                <w:rFonts w:cs="Arial"/>
                <w:sz w:val="16"/>
                <w:szCs w:val="16"/>
              </w:rPr>
              <w:t>devs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. </w:t>
            </w:r>
          </w:p>
          <w:p w:rsidR="00124D3B" w:rsidRPr="006B1872" w:rsidRDefault="00124D3B" w:rsidP="00B80DE6">
            <w:pPr>
              <w:widowControl/>
              <w:overflowPunct/>
              <w:autoSpaceDE/>
              <w:autoSpaceDN/>
              <w:adjustRightInd/>
              <w:jc w:val="both"/>
              <w:textAlignment w:val="auto"/>
              <w:rPr>
                <w:rFonts w:cs="Arial"/>
                <w:b/>
                <w:sz w:val="16"/>
                <w:szCs w:val="16"/>
              </w:rPr>
            </w:pPr>
          </w:p>
        </w:tc>
      </w:tr>
    </w:tbl>
    <w:p w:rsidR="00882305" w:rsidRDefault="00882305">
      <w:pPr>
        <w:widowControl/>
        <w:overflowPunct/>
        <w:autoSpaceDE/>
        <w:autoSpaceDN/>
        <w:adjustRightInd/>
        <w:textAlignment w:val="auto"/>
      </w:pPr>
      <w:bookmarkStart w:id="11" w:name="_Ref259180322"/>
      <w:bookmarkStart w:id="12" w:name="_Toc262116016"/>
    </w:p>
    <w:p w:rsidR="00E45C87" w:rsidRDefault="00E45C87">
      <w:pPr>
        <w:widowControl/>
        <w:overflowPunct/>
        <w:autoSpaceDE/>
        <w:autoSpaceDN/>
        <w:adjustRightInd/>
        <w:textAlignment w:val="auto"/>
      </w:pPr>
    </w:p>
    <w:p w:rsidR="00FB4831" w:rsidRDefault="00FB4831" w:rsidP="00E45C87">
      <w:pPr>
        <w:pStyle w:val="Heading3"/>
        <w:shd w:val="clear" w:color="auto" w:fill="FFFFFF"/>
        <w:spacing w:before="150" w:after="150" w:line="600" w:lineRule="atLeast"/>
        <w:rPr>
          <w:rFonts w:ascii="Droid Sans" w:hAnsi="Droid Sans"/>
          <w:color w:val="343434"/>
          <w:sz w:val="38"/>
          <w:szCs w:val="38"/>
        </w:rPr>
      </w:pPr>
    </w:p>
    <w:p w:rsidR="00E45C87" w:rsidRDefault="00E45C87" w:rsidP="00E45C87">
      <w:pPr>
        <w:pStyle w:val="Heading3"/>
        <w:shd w:val="clear" w:color="auto" w:fill="FFFFFF"/>
        <w:spacing w:before="150" w:after="150" w:line="600" w:lineRule="atLeast"/>
        <w:rPr>
          <w:rFonts w:ascii="Droid Sans" w:hAnsi="Droid Sans"/>
          <w:color w:val="343434"/>
          <w:sz w:val="38"/>
          <w:szCs w:val="38"/>
        </w:rPr>
      </w:pPr>
      <w:r>
        <w:rPr>
          <w:rFonts w:ascii="Droid Sans" w:hAnsi="Droid Sans"/>
          <w:color w:val="343434"/>
          <w:sz w:val="38"/>
          <w:szCs w:val="38"/>
        </w:rPr>
        <w:t>Automation Process</w:t>
      </w:r>
    </w:p>
    <w:p w:rsidR="00E45C87" w:rsidRDefault="00E45C87" w:rsidP="00E45C87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Following steps are followed in an Automation Process</w:t>
      </w:r>
    </w:p>
    <w:p w:rsidR="00722C12" w:rsidRDefault="00E45C87" w:rsidP="00E45C87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noProof/>
          <w:color w:val="343434"/>
          <w:sz w:val="26"/>
          <w:szCs w:val="26"/>
          <w:lang w:val="en-US" w:eastAsia="en-US"/>
        </w:rPr>
        <w:drawing>
          <wp:inline distT="0" distB="0" distL="0" distR="0">
            <wp:extent cx="5420482" cy="190526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utomation_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2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2" w:rsidRDefault="00722C12" w:rsidP="00722C12">
      <w:pPr>
        <w:pStyle w:val="Heading3"/>
        <w:shd w:val="clear" w:color="auto" w:fill="FFFFFF"/>
        <w:spacing w:before="150" w:after="150" w:line="600" w:lineRule="atLeast"/>
        <w:rPr>
          <w:rFonts w:ascii="Droid Sans" w:hAnsi="Droid Sans"/>
          <w:color w:val="343434"/>
          <w:sz w:val="38"/>
          <w:szCs w:val="38"/>
        </w:rPr>
      </w:pPr>
      <w:r>
        <w:rPr>
          <w:rFonts w:ascii="Droid Sans" w:hAnsi="Droid Sans"/>
          <w:color w:val="343434"/>
          <w:sz w:val="38"/>
          <w:szCs w:val="38"/>
        </w:rPr>
        <w:t>Planning, Design and Development </w:t>
      </w:r>
    </w:p>
    <w:p w:rsidR="00722C12" w:rsidRDefault="00722C12" w:rsidP="00722C12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lastRenderedPageBreak/>
        <w:t xml:space="preserve">During this phase you </w:t>
      </w:r>
      <w:proofErr w:type="gramStart"/>
      <w:r>
        <w:rPr>
          <w:rFonts w:ascii="Droid Sans" w:hAnsi="Droid Sans"/>
          <w:color w:val="343434"/>
          <w:sz w:val="26"/>
          <w:szCs w:val="26"/>
        </w:rPr>
        <w:t>create  Automation</w:t>
      </w:r>
      <w:proofErr w:type="gramEnd"/>
      <w:r>
        <w:rPr>
          <w:rFonts w:ascii="Droid Sans" w:hAnsi="Droid Sans"/>
          <w:color w:val="343434"/>
          <w:sz w:val="26"/>
          <w:szCs w:val="26"/>
        </w:rPr>
        <w:t xml:space="preserve"> strategy &amp; plan, which contains following details-</w:t>
      </w:r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Automation tools selected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Framework design and its features</w:t>
      </w:r>
      <w:r>
        <w:rPr>
          <w:rFonts w:ascii="Droid Sans" w:hAnsi="Droid Sans"/>
          <w:color w:val="343434"/>
          <w:sz w:val="26"/>
          <w:szCs w:val="26"/>
        </w:rPr>
        <w:t>.</w:t>
      </w:r>
      <w:proofErr w:type="gramEnd"/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In-Scope and Out-of-scope items of automation</w:t>
      </w:r>
      <w:r>
        <w:rPr>
          <w:rFonts w:ascii="Droid Sans" w:hAnsi="Droid Sans"/>
          <w:color w:val="343434"/>
          <w:sz w:val="26"/>
          <w:szCs w:val="26"/>
        </w:rPr>
        <w:t>.</w:t>
      </w:r>
      <w:proofErr w:type="gramEnd"/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Automation test bed preparation</w:t>
      </w:r>
      <w:r>
        <w:rPr>
          <w:rFonts w:ascii="Droid Sans" w:hAnsi="Droid Sans"/>
          <w:color w:val="343434"/>
          <w:sz w:val="26"/>
          <w:szCs w:val="26"/>
        </w:rPr>
        <w:t>.</w:t>
      </w:r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Schedule and Timeline of scripting and execution</w:t>
      </w:r>
      <w:r>
        <w:rPr>
          <w:rFonts w:ascii="Droid Sans" w:hAnsi="Droid Sans"/>
          <w:color w:val="343434"/>
          <w:sz w:val="26"/>
          <w:szCs w:val="26"/>
        </w:rPr>
        <w:t>.</w:t>
      </w:r>
      <w:proofErr w:type="gramEnd"/>
    </w:p>
    <w:p w:rsidR="00722C12" w:rsidRDefault="00722C12" w:rsidP="00722C12">
      <w:pPr>
        <w:widowControl/>
        <w:numPr>
          <w:ilvl w:val="0"/>
          <w:numId w:val="33"/>
        </w:numPr>
        <w:shd w:val="clear" w:color="auto" w:fill="FFFFFF"/>
        <w:overflowPunct/>
        <w:autoSpaceDE/>
        <w:autoSpaceDN/>
        <w:adjustRightInd/>
        <w:spacing w:line="360" w:lineRule="atLeast"/>
        <w:ind w:left="300"/>
        <w:textAlignment w:val="auto"/>
        <w:rPr>
          <w:rFonts w:ascii="Droid Sans" w:hAnsi="Droid Sans"/>
          <w:color w:val="343434"/>
          <w:sz w:val="26"/>
          <w:szCs w:val="26"/>
        </w:rPr>
      </w:pPr>
      <w:proofErr w:type="gramStart"/>
      <w:r>
        <w:rPr>
          <w:rFonts w:ascii="Droid Sans" w:hAnsi="Droid Sans"/>
          <w:color w:val="343434"/>
          <w:sz w:val="26"/>
          <w:szCs w:val="26"/>
        </w:rPr>
        <w:t>Deliverables of automation testing</w:t>
      </w:r>
      <w:r>
        <w:rPr>
          <w:rFonts w:ascii="Droid Sans" w:hAnsi="Droid Sans"/>
          <w:color w:val="343434"/>
          <w:sz w:val="26"/>
          <w:szCs w:val="26"/>
        </w:rPr>
        <w:t>.</w:t>
      </w:r>
      <w:proofErr w:type="gramEnd"/>
    </w:p>
    <w:p w:rsidR="00722C12" w:rsidRDefault="00722C12" w:rsidP="00E45C87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</w:p>
    <w:p w:rsidR="00722C12" w:rsidRDefault="00722C12" w:rsidP="00E45C87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</w:p>
    <w:p w:rsidR="00E45C87" w:rsidRDefault="00E45C87" w:rsidP="00E45C87">
      <w:pPr>
        <w:pStyle w:val="NormalWeb"/>
        <w:shd w:val="clear" w:color="auto" w:fill="FFFFFF"/>
        <w:spacing w:before="0" w:beforeAutospacing="0" w:after="225" w:afterAutospacing="0" w:line="360" w:lineRule="atLeast"/>
        <w:rPr>
          <w:rFonts w:ascii="Droid Sans" w:hAnsi="Droid Sans"/>
          <w:color w:val="343434"/>
          <w:sz w:val="26"/>
          <w:szCs w:val="26"/>
        </w:rPr>
      </w:pPr>
      <w:r>
        <w:rPr>
          <w:rFonts w:ascii="Droid Sans" w:hAnsi="Droid Sans"/>
          <w:color w:val="343434"/>
          <w:sz w:val="26"/>
          <w:szCs w:val="26"/>
        </w:rPr>
        <w:t> </w:t>
      </w:r>
    </w:p>
    <w:p w:rsidR="00E45C87" w:rsidRDefault="00E45C87">
      <w:pPr>
        <w:widowControl/>
        <w:overflowPunct/>
        <w:autoSpaceDE/>
        <w:autoSpaceDN/>
        <w:adjustRightInd/>
        <w:textAlignment w:val="auto"/>
      </w:pPr>
      <w:r>
        <w:rPr>
          <w:noProof/>
          <w:lang w:val="en-US"/>
        </w:rPr>
        <w:drawing>
          <wp:inline distT="0" distB="0" distL="0" distR="0">
            <wp:extent cx="3371850" cy="2047875"/>
            <wp:effectExtent l="0" t="0" r="0" b="9525"/>
            <wp:docPr id="4" name="Picture 4" descr="Statement of Wo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tement of Wor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831" w:rsidRDefault="00FB4831">
      <w:pPr>
        <w:widowControl/>
        <w:overflowPunct/>
        <w:autoSpaceDE/>
        <w:autoSpaceDN/>
        <w:adjustRightInd/>
        <w:textAlignment w:val="auto"/>
      </w:pPr>
    </w:p>
    <w:p w:rsidR="00FB4831" w:rsidRDefault="00FB4831">
      <w:pPr>
        <w:widowControl/>
        <w:overflowPunct/>
        <w:autoSpaceDE/>
        <w:autoSpaceDN/>
        <w:adjustRightInd/>
        <w:textAlignment w:val="auto"/>
      </w:pPr>
    </w:p>
    <w:p w:rsidR="00E45C87" w:rsidRDefault="00E45C87">
      <w:pPr>
        <w:widowControl/>
        <w:overflowPunct/>
        <w:autoSpaceDE/>
        <w:autoSpaceDN/>
        <w:adjustRightInd/>
        <w:textAlignment w:val="auto"/>
      </w:pPr>
    </w:p>
    <w:p w:rsidR="00E45C87" w:rsidRDefault="00E45C87">
      <w:pPr>
        <w:widowControl/>
        <w:overflowPunct/>
        <w:autoSpaceDE/>
        <w:autoSpaceDN/>
        <w:adjustRightInd/>
        <w:textAlignment w:val="auto"/>
      </w:pPr>
    </w:p>
    <w:p w:rsidR="00722C12" w:rsidRDefault="00722C12">
      <w:pPr>
        <w:widowControl/>
        <w:overflowPunct/>
        <w:autoSpaceDE/>
        <w:autoSpaceDN/>
        <w:adjustRightInd/>
        <w:textAlignment w:val="auto"/>
      </w:pPr>
      <w:r>
        <w:t>Frame Work Design</w:t>
      </w:r>
      <w:r w:rsidR="00D42C14">
        <w:t xml:space="preserve"> and structure:</w:t>
      </w:r>
    </w:p>
    <w:p w:rsidR="00722C12" w:rsidRDefault="00722C12">
      <w:pPr>
        <w:widowControl/>
        <w:overflowPunct/>
        <w:autoSpaceDE/>
        <w:autoSpaceDN/>
        <w:adjustRightInd/>
        <w:textAlignment w:val="auto"/>
      </w:pPr>
    </w:p>
    <w:p w:rsidR="00E45C87" w:rsidRDefault="00722C12">
      <w:pPr>
        <w:widowControl/>
        <w:overflowPunct/>
        <w:autoSpaceDE/>
        <w:autoSpaceDN/>
        <w:adjustRightInd/>
        <w:textAlignment w:val="auto"/>
      </w:pPr>
      <w:r>
        <w:lastRenderedPageBreak/>
        <w:t xml:space="preserve">     </w:t>
      </w:r>
      <w:r w:rsidRPr="00722C12">
        <w:rPr>
          <w:lang w:val="en-US"/>
        </w:rPr>
        <w:drawing>
          <wp:inline distT="0" distB="0" distL="0" distR="0" wp14:anchorId="2DF7E2DF" wp14:editId="19C7551D">
            <wp:extent cx="5731510" cy="4219641"/>
            <wp:effectExtent l="0" t="0" r="2540" b="9525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9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722C12" w:rsidRDefault="00722C12">
      <w:pPr>
        <w:widowControl/>
        <w:overflowPunct/>
        <w:autoSpaceDE/>
        <w:autoSpaceDN/>
        <w:adjustRightInd/>
        <w:textAlignment w:val="auto"/>
      </w:pPr>
    </w:p>
    <w:p w:rsidR="00722C12" w:rsidRDefault="00722C12">
      <w:pPr>
        <w:widowControl/>
        <w:overflowPunct/>
        <w:autoSpaceDE/>
        <w:autoSpaceDN/>
        <w:adjustRightInd/>
        <w:textAlignment w:val="auto"/>
      </w:pPr>
      <w:r>
        <w:t xml:space="preserve">                                             </w:t>
      </w:r>
      <w:r w:rsidR="00D42C14">
        <w:t xml:space="preserve">                       </w:t>
      </w:r>
      <w:r>
        <w:t>Cucumber Stack</w:t>
      </w:r>
    </w:p>
    <w:p w:rsidR="00722C12" w:rsidRDefault="00722C12">
      <w:pPr>
        <w:widowControl/>
        <w:overflowPunct/>
        <w:autoSpaceDE/>
        <w:autoSpaceDN/>
        <w:adjustRightInd/>
        <w:textAlignment w:val="auto"/>
      </w:pPr>
    </w:p>
    <w:p w:rsidR="00D42C14" w:rsidRDefault="00D42C14">
      <w:pPr>
        <w:widowControl/>
        <w:overflowPunct/>
        <w:autoSpaceDE/>
        <w:autoSpaceDN/>
        <w:adjustRightInd/>
        <w:textAlignment w:val="auto"/>
      </w:pPr>
    </w:p>
    <w:p w:rsidR="00D42C14" w:rsidRDefault="00D42C14">
      <w:pPr>
        <w:widowControl/>
        <w:overflowPunct/>
        <w:autoSpaceDE/>
        <w:autoSpaceDN/>
        <w:adjustRightInd/>
        <w:textAlignment w:val="auto"/>
      </w:pPr>
    </w:p>
    <w:p w:rsidR="00D42C14" w:rsidRDefault="00D42C14">
      <w:pPr>
        <w:widowControl/>
        <w:overflowPunct/>
        <w:autoSpaceDE/>
        <w:autoSpaceDN/>
        <w:adjustRightInd/>
        <w:textAlignment w:val="auto"/>
      </w:pPr>
      <w:r>
        <w:lastRenderedPageBreak/>
        <w:t xml:space="preserve">  </w:t>
      </w:r>
      <w:r>
        <w:rPr>
          <w:noProof/>
          <w:lang w:val="en-US"/>
        </w:rPr>
        <w:drawing>
          <wp:inline distT="0" distB="0" distL="0" distR="0" wp14:anchorId="4A46162F" wp14:editId="61CB770B">
            <wp:extent cx="7115175" cy="3848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23857" cy="385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C14" w:rsidRDefault="00D42C14">
      <w:pPr>
        <w:widowControl/>
        <w:overflowPunct/>
        <w:autoSpaceDE/>
        <w:autoSpaceDN/>
        <w:adjustRightInd/>
        <w:textAlignment w:val="auto"/>
      </w:pPr>
    </w:p>
    <w:p w:rsidR="00D42C14" w:rsidRDefault="00D42C14">
      <w:pPr>
        <w:widowControl/>
        <w:overflowPunct/>
        <w:autoSpaceDE/>
        <w:autoSpaceDN/>
        <w:adjustRightInd/>
        <w:textAlignment w:val="auto"/>
      </w:pPr>
    </w:p>
    <w:p w:rsidR="00D42C14" w:rsidRDefault="00D42C14">
      <w:pPr>
        <w:widowControl/>
        <w:overflowPunct/>
        <w:autoSpaceDE/>
        <w:autoSpaceDN/>
        <w:adjustRightInd/>
        <w:textAlignment w:val="auto"/>
      </w:pPr>
      <w:r>
        <w:t>Automation Scripts Test Execution Process:</w:t>
      </w:r>
    </w:p>
    <w:p w:rsidR="00D42C14" w:rsidRDefault="00D42C14">
      <w:pPr>
        <w:widowControl/>
        <w:overflowPunct/>
        <w:autoSpaceDE/>
        <w:autoSpaceDN/>
        <w:adjustRightInd/>
        <w:textAlignment w:val="auto"/>
      </w:pPr>
      <w:r w:rsidRPr="00D42C14">
        <w:rPr>
          <w:lang w:val="en-US"/>
        </w:rPr>
        <w:drawing>
          <wp:inline distT="0" distB="0" distL="0" distR="0" wp14:anchorId="4C9847AC" wp14:editId="090268DB">
            <wp:extent cx="5731510" cy="3952660"/>
            <wp:effectExtent l="0" t="0" r="2540" b="0"/>
            <wp:docPr id="7" name="Content Placeholder 5" descr="3480OS_01_03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ent Placeholder 5" descr="3480OS_01_03.png"/>
                    <pic:cNvPicPr>
                      <a:picLocks noGrp="1"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C12" w:rsidRDefault="00722C12">
      <w:pPr>
        <w:widowControl/>
        <w:overflowPunct/>
        <w:autoSpaceDE/>
        <w:autoSpaceDN/>
        <w:adjustRightInd/>
        <w:textAlignment w:val="auto"/>
      </w:pPr>
    </w:p>
    <w:p w:rsidR="00E45C87" w:rsidRDefault="00E45C87">
      <w:pPr>
        <w:widowControl/>
        <w:overflowPunct/>
        <w:autoSpaceDE/>
        <w:autoSpaceDN/>
        <w:adjustRightInd/>
        <w:textAlignment w:val="auto"/>
      </w:pPr>
    </w:p>
    <w:p w:rsidR="00882305" w:rsidRDefault="00882305" w:rsidP="00882305">
      <w:pPr>
        <w:pStyle w:val="ISAHead1"/>
      </w:pPr>
      <w:bookmarkStart w:id="13" w:name="_Toc432498261"/>
      <w:bookmarkStart w:id="14" w:name="_Toc432499102"/>
      <w:bookmarkStart w:id="15" w:name="_Toc432498262"/>
      <w:bookmarkStart w:id="16" w:name="_Toc432499103"/>
      <w:bookmarkStart w:id="17" w:name="_Toc432498263"/>
      <w:bookmarkStart w:id="18" w:name="_Toc432499104"/>
      <w:bookmarkStart w:id="19" w:name="_Toc432499105"/>
      <w:bookmarkEnd w:id="13"/>
      <w:bookmarkEnd w:id="14"/>
      <w:bookmarkEnd w:id="15"/>
      <w:bookmarkEnd w:id="16"/>
      <w:bookmarkEnd w:id="17"/>
      <w:bookmarkEnd w:id="18"/>
      <w:r>
        <w:lastRenderedPageBreak/>
        <w:t>Project Roles and Responsibilities</w:t>
      </w:r>
      <w:bookmarkEnd w:id="19"/>
    </w:p>
    <w:p w:rsidR="00882305" w:rsidRPr="00145C59" w:rsidRDefault="00882305" w:rsidP="00882305">
      <w:pPr>
        <w:pStyle w:val="ISAText"/>
      </w:pPr>
    </w:p>
    <w:p w:rsidR="00882305" w:rsidRPr="00675130" w:rsidRDefault="00882305" w:rsidP="00882305">
      <w:pPr>
        <w:pStyle w:val="ISAHead2"/>
      </w:pPr>
      <w:bookmarkStart w:id="20" w:name="_Toc432499106"/>
      <w:r>
        <w:t>Roles</w:t>
      </w:r>
      <w:bookmarkEnd w:id="20"/>
    </w:p>
    <w:p w:rsidR="00882305" w:rsidRDefault="00882305" w:rsidP="00882305">
      <w:pPr>
        <w:spacing w:after="120"/>
        <w:jc w:val="both"/>
        <w:rPr>
          <w:rFonts w:cs="Arial"/>
        </w:rPr>
      </w:pPr>
    </w:p>
    <w:p w:rsidR="00882305" w:rsidRDefault="00882305" w:rsidP="00882305">
      <w:pPr>
        <w:widowControl/>
        <w:overflowPunct/>
        <w:autoSpaceDE/>
        <w:autoSpaceDN/>
        <w:adjustRightInd/>
        <w:textAlignment w:val="auto"/>
        <w:rPr>
          <w:rFonts w:cs="Arial"/>
        </w:rPr>
      </w:pPr>
      <w:r w:rsidRPr="00310D88">
        <w:rPr>
          <w:rFonts w:cs="Arial"/>
        </w:rPr>
        <w:t xml:space="preserve">The table </w:t>
      </w:r>
      <w:r w:rsidR="00072C3F">
        <w:rPr>
          <w:rFonts w:cs="Arial"/>
        </w:rPr>
        <w:t>on the following</w:t>
      </w:r>
      <w:r>
        <w:rPr>
          <w:rFonts w:cs="Arial"/>
        </w:rPr>
        <w:t xml:space="preserve"> page </w:t>
      </w:r>
      <w:r w:rsidRPr="00310D88">
        <w:rPr>
          <w:rFonts w:cs="Arial"/>
        </w:rPr>
        <w:t>provides a summary of key responsibilities for the core testing related roles across the Programme</w:t>
      </w:r>
      <w:r>
        <w:rPr>
          <w:rFonts w:cs="Arial"/>
        </w:rPr>
        <w:t>.</w:t>
      </w:r>
    </w:p>
    <w:p w:rsidR="009A63A7" w:rsidRDefault="009A63A7" w:rsidP="00882305">
      <w:pPr>
        <w:widowControl/>
        <w:overflowPunct/>
        <w:autoSpaceDE/>
        <w:autoSpaceDN/>
        <w:adjustRightInd/>
        <w:textAlignment w:val="auto"/>
        <w:rPr>
          <w:rFonts w:cs="Arial"/>
        </w:rPr>
      </w:pPr>
    </w:p>
    <w:tbl>
      <w:tblPr>
        <w:tblW w:w="8914" w:type="dxa"/>
        <w:tblInd w:w="25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8"/>
        <w:gridCol w:w="6536"/>
      </w:tblGrid>
      <w:tr w:rsidR="00310D88" w:rsidRPr="00882305" w:rsidTr="00310D88">
        <w:trPr>
          <w:tblHeader/>
        </w:trPr>
        <w:tc>
          <w:tcPr>
            <w:tcW w:w="2378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bookmarkEnd w:id="11"/>
          <w:bookmarkEnd w:id="12"/>
          <w:p w:rsidR="00310D88" w:rsidRPr="00882305" w:rsidRDefault="00882305" w:rsidP="00E32190">
            <w:pPr>
              <w:pStyle w:val="BodyText1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82305">
              <w:rPr>
                <w:rFonts w:ascii="Arial" w:hAnsi="Arial" w:cs="Arial"/>
                <w:b/>
                <w:color w:val="000000" w:themeColor="text1"/>
              </w:rPr>
              <w:t>R</w:t>
            </w:r>
            <w:r w:rsidR="00310D88" w:rsidRPr="00882305">
              <w:rPr>
                <w:rFonts w:ascii="Arial" w:hAnsi="Arial" w:cs="Arial"/>
                <w:b/>
                <w:color w:val="000000" w:themeColor="text1"/>
              </w:rPr>
              <w:t>esource</w:t>
            </w:r>
          </w:p>
        </w:tc>
        <w:tc>
          <w:tcPr>
            <w:tcW w:w="6536" w:type="dxa"/>
            <w:tcBorders>
              <w:top w:val="doub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10D88" w:rsidRPr="00882305" w:rsidRDefault="00310D88" w:rsidP="00E32190">
            <w:pPr>
              <w:pStyle w:val="BodyText1"/>
              <w:jc w:val="both"/>
              <w:rPr>
                <w:rFonts w:ascii="Arial" w:hAnsi="Arial" w:cs="Arial"/>
                <w:b/>
                <w:color w:val="000000" w:themeColor="text1"/>
              </w:rPr>
            </w:pPr>
            <w:r w:rsidRPr="00882305">
              <w:rPr>
                <w:rFonts w:ascii="Arial" w:hAnsi="Arial" w:cs="Arial"/>
                <w:b/>
                <w:color w:val="000000" w:themeColor="text1"/>
              </w:rPr>
              <w:t>Specific Responsibilities or Comments</w:t>
            </w:r>
          </w:p>
        </w:tc>
      </w:tr>
      <w:tr w:rsidR="00310D88" w:rsidRPr="00882305" w:rsidTr="00E32190">
        <w:trPr>
          <w:cantSplit/>
          <w:trHeight w:val="40"/>
          <w:tblHeader/>
        </w:trPr>
        <w:tc>
          <w:tcPr>
            <w:tcW w:w="2378" w:type="dxa"/>
            <w:shd w:val="clear" w:color="auto" w:fill="F3F3F3"/>
          </w:tcPr>
          <w:p w:rsidR="006B62A8" w:rsidRPr="00882305" w:rsidRDefault="006C1D8E" w:rsidP="00E32190">
            <w:pPr>
              <w:pStyle w:val="BodyText1"/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Testers</w:t>
            </w:r>
          </w:p>
          <w:p w:rsidR="006B62A8" w:rsidRPr="00882305" w:rsidRDefault="006B62A8" w:rsidP="00E32190">
            <w:pPr>
              <w:pStyle w:val="BodyText1"/>
              <w:spacing w:after="0"/>
              <w:rPr>
                <w:rFonts w:ascii="Arial" w:hAnsi="Arial" w:cs="Arial"/>
              </w:rPr>
            </w:pPr>
          </w:p>
          <w:p w:rsidR="00310D88" w:rsidRPr="00882305" w:rsidRDefault="006B62A8" w:rsidP="00E32190">
            <w:pPr>
              <w:pStyle w:val="BodyText1"/>
              <w:spacing w:after="0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(</w:t>
            </w:r>
            <w:r w:rsidR="00AD00E4" w:rsidRPr="00882305">
              <w:rPr>
                <w:rFonts w:ascii="Arial" w:hAnsi="Arial" w:cs="Arial"/>
              </w:rPr>
              <w:t>Capgemini)</w:t>
            </w:r>
          </w:p>
          <w:p w:rsidR="00310D88" w:rsidRPr="00882305" w:rsidRDefault="00310D88" w:rsidP="00E32190">
            <w:pPr>
              <w:pStyle w:val="BodyText1"/>
              <w:spacing w:after="0"/>
              <w:rPr>
                <w:rFonts w:ascii="Arial" w:hAnsi="Arial" w:cs="Arial"/>
              </w:rPr>
            </w:pPr>
          </w:p>
        </w:tc>
        <w:tc>
          <w:tcPr>
            <w:tcW w:w="6536" w:type="dxa"/>
            <w:shd w:val="clear" w:color="auto" w:fill="F3F3F3"/>
          </w:tcPr>
          <w:p w:rsidR="009A63A7" w:rsidRPr="00882305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Analyse business scope, requirements, user stories and /or use cases</w:t>
            </w:r>
          </w:p>
          <w:p w:rsidR="009A63A7" w:rsidRPr="00882305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Create manual test scripts based on the scope, requirements, user stories and /or use cases</w:t>
            </w:r>
          </w:p>
          <w:p w:rsidR="009A63A7" w:rsidRPr="009A63A7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Execute manual test scripts based on the scope, requirements, user stories and /or use cases</w:t>
            </w:r>
          </w:p>
          <w:p w:rsidR="009A63A7" w:rsidRPr="009A63A7" w:rsidRDefault="009A63A7" w:rsidP="009A63A7">
            <w:pPr>
              <w:widowControl/>
              <w:numPr>
                <w:ilvl w:val="0"/>
                <w:numId w:val="14"/>
              </w:numPr>
              <w:overflowPunct/>
              <w:autoSpaceDE/>
              <w:autoSpaceDN/>
              <w:adjustRightInd/>
              <w:spacing w:before="100" w:beforeAutospacing="1" w:after="100" w:afterAutospacing="1"/>
              <w:textAlignment w:val="auto"/>
              <w:rPr>
                <w:rFonts w:cs="Arial"/>
                <w:lang w:eastAsia="en-GB"/>
              </w:rPr>
            </w:pPr>
            <w:r w:rsidRPr="00882305">
              <w:rPr>
                <w:rFonts w:cs="Arial"/>
                <w:lang w:eastAsia="en-GB"/>
              </w:rPr>
              <w:t>Asses the impacts and risk of the new functionality on the system &amp; advise relevant stake holders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analysis – understand requirements for test (review of documentation, attendance at workshops/meetings, cross-team collaboration, etc.)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design - generate test conditions and test cases/scenarios/scripts (i.e. ‘what’ to test)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 xml:space="preserve">Test implementation – test scripting/procedures (i.e. ’how’ to test) 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Test execution – execute tests, including the logging of results and raising of test defects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Execution of regression tests and defect retesting when required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Peer review QA checks of test scripts/test execution of other analysts</w:t>
            </w:r>
          </w:p>
          <w:p w:rsidR="009A63A7" w:rsidRPr="00BF6C7D" w:rsidRDefault="00310D88" w:rsidP="00BF6C7D">
            <w:pPr>
              <w:pStyle w:val="BodyText1"/>
              <w:numPr>
                <w:ilvl w:val="0"/>
                <w:numId w:val="10"/>
              </w:numPr>
              <w:spacing w:after="40"/>
              <w:ind w:left="357" w:hanging="357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Report pr</w:t>
            </w:r>
            <w:r w:rsidR="009A63A7">
              <w:rPr>
                <w:rFonts w:ascii="Arial" w:hAnsi="Arial" w:cs="Arial"/>
              </w:rPr>
              <w:t xml:space="preserve">ogress to Capgemini </w:t>
            </w:r>
            <w:r w:rsidR="00752FF6">
              <w:rPr>
                <w:rFonts w:ascii="Arial" w:hAnsi="Arial" w:cs="Arial"/>
              </w:rPr>
              <w:t>SDM and Technical Lead</w:t>
            </w:r>
          </w:p>
        </w:tc>
      </w:tr>
      <w:tr w:rsidR="00310D88" w:rsidRPr="00882305" w:rsidTr="00E32190">
        <w:trPr>
          <w:cantSplit/>
          <w:trHeight w:val="40"/>
          <w:tblHeader/>
        </w:trPr>
        <w:tc>
          <w:tcPr>
            <w:tcW w:w="2378" w:type="dxa"/>
            <w:shd w:val="clear" w:color="auto" w:fill="F3F3F3"/>
          </w:tcPr>
          <w:p w:rsidR="00310D88" w:rsidRPr="00882305" w:rsidRDefault="00310D88" w:rsidP="008E2B89">
            <w:pPr>
              <w:pStyle w:val="BodyText1"/>
              <w:spacing w:after="0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Performance Test Specialist</w:t>
            </w:r>
          </w:p>
          <w:p w:rsidR="006B62A8" w:rsidRPr="00882305" w:rsidRDefault="006B62A8" w:rsidP="00E32190">
            <w:pPr>
              <w:pStyle w:val="BodyText1"/>
              <w:spacing w:after="0"/>
              <w:jc w:val="both"/>
              <w:rPr>
                <w:rFonts w:ascii="Arial" w:hAnsi="Arial" w:cs="Arial"/>
                <w:iCs/>
              </w:rPr>
            </w:pPr>
          </w:p>
          <w:p w:rsidR="00310D88" w:rsidRPr="00882305" w:rsidRDefault="006B62A8" w:rsidP="00E32190">
            <w:pPr>
              <w:pStyle w:val="BodyText1"/>
              <w:spacing w:after="0"/>
              <w:jc w:val="both"/>
              <w:rPr>
                <w:rFonts w:ascii="Arial" w:hAnsi="Arial" w:cs="Arial"/>
                <w:iCs/>
              </w:rPr>
            </w:pPr>
            <w:r w:rsidRPr="00882305">
              <w:rPr>
                <w:rFonts w:ascii="Arial" w:hAnsi="Arial" w:cs="Arial"/>
                <w:iCs/>
              </w:rPr>
              <w:t>(Capgemini)</w:t>
            </w:r>
          </w:p>
        </w:tc>
        <w:tc>
          <w:tcPr>
            <w:tcW w:w="6536" w:type="dxa"/>
            <w:shd w:val="clear" w:color="auto" w:fill="F3F3F3"/>
          </w:tcPr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 xml:space="preserve">Provide </w:t>
            </w:r>
            <w:r w:rsidR="0017079C" w:rsidRPr="00882305">
              <w:rPr>
                <w:rFonts w:ascii="Arial" w:hAnsi="Arial" w:cs="Arial"/>
              </w:rPr>
              <w:t>Performance testing</w:t>
            </w:r>
            <w:r w:rsidRPr="00882305">
              <w:rPr>
                <w:rFonts w:ascii="Arial" w:hAnsi="Arial" w:cs="Arial"/>
              </w:rPr>
              <w:t xml:space="preserve"> input to project test plans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Prepare and execute Performance Test scenarios and Scripts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Escalation of any issues affecting progress to t</w:t>
            </w:r>
            <w:r w:rsidR="009A63A7">
              <w:rPr>
                <w:rFonts w:ascii="Arial" w:hAnsi="Arial" w:cs="Arial"/>
              </w:rPr>
              <w:t>he Capgemini test manager</w:t>
            </w:r>
          </w:p>
          <w:p w:rsidR="00310D88" w:rsidRPr="00882305" w:rsidRDefault="00310D88" w:rsidP="00BF6F09">
            <w:pPr>
              <w:pStyle w:val="BodyText1"/>
              <w:numPr>
                <w:ilvl w:val="0"/>
                <w:numId w:val="10"/>
              </w:numPr>
              <w:spacing w:after="0"/>
              <w:ind w:left="357" w:hanging="357"/>
              <w:jc w:val="both"/>
              <w:rPr>
                <w:rFonts w:ascii="Arial" w:hAnsi="Arial" w:cs="Arial"/>
              </w:rPr>
            </w:pPr>
            <w:r w:rsidRPr="00882305">
              <w:rPr>
                <w:rFonts w:ascii="Arial" w:hAnsi="Arial" w:cs="Arial"/>
              </w:rPr>
              <w:t>Report progress to t</w:t>
            </w:r>
            <w:r w:rsidR="009A63A7">
              <w:rPr>
                <w:rFonts w:ascii="Arial" w:hAnsi="Arial" w:cs="Arial"/>
              </w:rPr>
              <w:t>he Capgemini test manager</w:t>
            </w:r>
          </w:p>
          <w:p w:rsidR="00310D88" w:rsidRPr="00882305" w:rsidRDefault="00310D88" w:rsidP="00E32190">
            <w:pPr>
              <w:pStyle w:val="BodyText1"/>
              <w:spacing w:after="0"/>
              <w:ind w:left="357"/>
              <w:jc w:val="both"/>
              <w:rPr>
                <w:rFonts w:ascii="Arial" w:hAnsi="Arial" w:cs="Arial"/>
              </w:rPr>
            </w:pPr>
          </w:p>
        </w:tc>
      </w:tr>
    </w:tbl>
    <w:p w:rsidR="00B846A0" w:rsidRPr="00882305" w:rsidRDefault="00B846A0" w:rsidP="001928D1">
      <w:pPr>
        <w:tabs>
          <w:tab w:val="left" w:pos="3680"/>
        </w:tabs>
        <w:rPr>
          <w:rFonts w:cs="Arial"/>
          <w:b/>
          <w:color w:val="FF0000"/>
          <w:u w:val="single"/>
          <w:lang w:eastAsia="en-GB"/>
        </w:rPr>
      </w:pPr>
    </w:p>
    <w:sectPr w:rsidR="00B846A0" w:rsidRPr="00882305" w:rsidSect="002A2571">
      <w:headerReference w:type="default" r:id="rId14"/>
      <w:pgSz w:w="11906" w:h="16838" w:code="9"/>
      <w:pgMar w:top="1440" w:right="1440" w:bottom="1440" w:left="1440" w:header="284" w:footer="28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BE62BB9" w15:done="0"/>
  <w15:commentEx w15:paraId="48285A0F" w15:done="0"/>
  <w15:commentEx w15:paraId="442E75C8" w15:done="0"/>
  <w15:commentEx w15:paraId="73958DB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0EFE" w:rsidRDefault="00AD0EFE">
      <w:r>
        <w:separator/>
      </w:r>
    </w:p>
  </w:endnote>
  <w:endnote w:type="continuationSeparator" w:id="0">
    <w:p w:rsidR="00AD0EFE" w:rsidRDefault="00AD0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0EFE" w:rsidRDefault="00AD0EFE">
      <w:r>
        <w:separator/>
      </w:r>
    </w:p>
  </w:footnote>
  <w:footnote w:type="continuationSeparator" w:id="0">
    <w:p w:rsidR="00AD0EFE" w:rsidRDefault="00AD0E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32" w:type="dxa"/>
      <w:tblBorders>
        <w:bottom w:val="single" w:sz="4" w:space="0" w:color="auto"/>
      </w:tblBorders>
      <w:tblLook w:val="0000" w:firstRow="0" w:lastRow="0" w:firstColumn="0" w:lastColumn="0" w:noHBand="0" w:noVBand="0"/>
    </w:tblPr>
    <w:tblGrid>
      <w:gridCol w:w="3577"/>
      <w:gridCol w:w="5655"/>
    </w:tblGrid>
    <w:tr w:rsidR="0025131B" w:rsidTr="004F030C">
      <w:trPr>
        <w:trHeight w:val="187"/>
      </w:trPr>
      <w:tc>
        <w:tcPr>
          <w:tcW w:w="9232" w:type="dxa"/>
          <w:gridSpan w:val="2"/>
        </w:tcPr>
        <w:p w:rsidR="0025131B" w:rsidRPr="004F030C" w:rsidRDefault="0025131B" w:rsidP="004F030C">
          <w:pPr>
            <w:jc w:val="center"/>
            <w:rPr>
              <w:b/>
              <w:sz w:val="28"/>
              <w:szCs w:val="28"/>
            </w:rPr>
          </w:pPr>
        </w:p>
        <w:p w:rsidR="0025131B" w:rsidRDefault="0025131B" w:rsidP="002945CF">
          <w:r>
            <w:tab/>
          </w:r>
          <w:r>
            <w:tab/>
          </w:r>
          <w:r>
            <w:tab/>
          </w:r>
          <w:r>
            <w:tab/>
          </w:r>
        </w:p>
        <w:p w:rsidR="0025131B" w:rsidRPr="002B0191" w:rsidRDefault="0025131B" w:rsidP="004B37C5">
          <w:pPr>
            <w:jc w:val="right"/>
          </w:pPr>
        </w:p>
      </w:tc>
    </w:tr>
    <w:tr w:rsidR="0025131B" w:rsidTr="004F030C">
      <w:trPr>
        <w:trHeight w:val="311"/>
      </w:trPr>
      <w:tc>
        <w:tcPr>
          <w:tcW w:w="3577" w:type="dxa"/>
        </w:tcPr>
        <w:p w:rsidR="0025131B" w:rsidRDefault="0025131B" w:rsidP="0052003C">
          <w:pPr>
            <w:pStyle w:val="ISAHeader"/>
          </w:pPr>
        </w:p>
      </w:tc>
      <w:tc>
        <w:tcPr>
          <w:tcW w:w="5655" w:type="dxa"/>
        </w:tcPr>
        <w:p w:rsidR="0025131B" w:rsidRDefault="0025131B" w:rsidP="00281957">
          <w:pPr>
            <w:pStyle w:val="ISAHeader"/>
            <w:rPr>
              <w:iCs/>
            </w:rPr>
          </w:pPr>
        </w:p>
      </w:tc>
    </w:tr>
  </w:tbl>
  <w:p w:rsidR="0025131B" w:rsidRDefault="0025131B" w:rsidP="002B0191">
    <w:pPr>
      <w:pStyle w:val="ISAHeader"/>
      <w:tabs>
        <w:tab w:val="clear" w:pos="4153"/>
        <w:tab w:val="clear" w:pos="8306"/>
        <w:tab w:val="left" w:pos="1633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D5CFC"/>
    <w:multiLevelType w:val="hybridMultilevel"/>
    <w:tmpl w:val="EEAE19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93300F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2">
    <w:nsid w:val="0BE92C98"/>
    <w:multiLevelType w:val="hybridMultilevel"/>
    <w:tmpl w:val="0B60C01C"/>
    <w:lvl w:ilvl="0" w:tplc="0809000B">
      <w:start w:val="1"/>
      <w:numFmt w:val="bullet"/>
      <w:lvlText w:val=""/>
      <w:lvlJc w:val="left"/>
      <w:pPr>
        <w:ind w:left="2160" w:hanging="720"/>
      </w:pPr>
      <w:rPr>
        <w:rFonts w:ascii="Wingdings" w:hAnsi="Wingdings" w:hint="default"/>
      </w:rPr>
    </w:lvl>
    <w:lvl w:ilvl="1" w:tplc="08090003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08090005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0809000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03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08090005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0809000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03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08090005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">
    <w:nsid w:val="0BFC06C8"/>
    <w:multiLevelType w:val="hybridMultilevel"/>
    <w:tmpl w:val="A4C23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01F98"/>
    <w:multiLevelType w:val="hybridMultilevel"/>
    <w:tmpl w:val="8FDA1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123F36"/>
    <w:multiLevelType w:val="multilevel"/>
    <w:tmpl w:val="53F2E3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>
    <w:nsid w:val="21AA223A"/>
    <w:multiLevelType w:val="hybridMultilevel"/>
    <w:tmpl w:val="99ACFC08"/>
    <w:lvl w:ilvl="0" w:tplc="B70AA45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316866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74F084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A6F2F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D7AA25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C691E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F2E2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8EF78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064D4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9C32EA"/>
    <w:multiLevelType w:val="hybridMultilevel"/>
    <w:tmpl w:val="11C28F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60B2529"/>
    <w:multiLevelType w:val="multilevel"/>
    <w:tmpl w:val="65722B18"/>
    <w:lvl w:ilvl="0">
      <w:start w:val="1"/>
      <w:numFmt w:val="decimal"/>
      <w:lvlRestart w:val="0"/>
      <w:pStyle w:val="DfESOutNumbered"/>
      <w:lvlText w:val="%1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  <w:rPr>
        <w:rFonts w:ascii="Arial" w:hAnsi="Arial" w:hint="default"/>
        <w:color w:val="auto"/>
        <w:sz w:val="22"/>
        <w:szCs w:val="22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720"/>
      </w:pPr>
      <w:rPr>
        <w:rFonts w:hint="default"/>
      </w:rPr>
    </w:lvl>
  </w:abstractNum>
  <w:abstractNum w:abstractNumId="10">
    <w:nsid w:val="265C4170"/>
    <w:multiLevelType w:val="multilevel"/>
    <w:tmpl w:val="485C72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CA62AAC"/>
    <w:multiLevelType w:val="hybridMultilevel"/>
    <w:tmpl w:val="2EE212AE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3D5B1A96"/>
    <w:multiLevelType w:val="hybridMultilevel"/>
    <w:tmpl w:val="4894B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CB7646"/>
    <w:multiLevelType w:val="hybridMultilevel"/>
    <w:tmpl w:val="4B78A254"/>
    <w:lvl w:ilvl="0" w:tplc="70F4B8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F27BB4"/>
    <w:multiLevelType w:val="hybridMultilevel"/>
    <w:tmpl w:val="D3CCE9D8"/>
    <w:lvl w:ilvl="0" w:tplc="08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473E48F8"/>
    <w:multiLevelType w:val="multilevel"/>
    <w:tmpl w:val="0C323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B529C0"/>
    <w:multiLevelType w:val="hybridMultilevel"/>
    <w:tmpl w:val="DA7A2A04"/>
    <w:lvl w:ilvl="0" w:tplc="BBBED8EC">
      <w:start w:val="1"/>
      <w:numFmt w:val="bullet"/>
      <w:lvlRestart w:val="0"/>
      <w:pStyle w:val="DfESBullet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Marlett" w:hAnsi="Marlett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Marlett" w:hAnsi="Marlett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Marlett" w:hAnsi="Marlett" w:hint="default"/>
      </w:rPr>
    </w:lvl>
  </w:abstractNum>
  <w:abstractNum w:abstractNumId="17">
    <w:nsid w:val="4C3A16AC"/>
    <w:multiLevelType w:val="multilevel"/>
    <w:tmpl w:val="80A23396"/>
    <w:lvl w:ilvl="0">
      <w:start w:val="1"/>
      <w:numFmt w:val="upperLetter"/>
      <w:pStyle w:val="ISAAnnex1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ISAAnnex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ISAAnnex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CFC204D"/>
    <w:multiLevelType w:val="hybridMultilevel"/>
    <w:tmpl w:val="F88CD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1515C2"/>
    <w:multiLevelType w:val="hybridMultilevel"/>
    <w:tmpl w:val="EE248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1912C5"/>
    <w:multiLevelType w:val="hybridMultilevel"/>
    <w:tmpl w:val="9D4CEC8A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54482465"/>
    <w:multiLevelType w:val="hybridMultilevel"/>
    <w:tmpl w:val="548C125A"/>
    <w:lvl w:ilvl="0" w:tplc="FF389958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5C946910"/>
    <w:multiLevelType w:val="multilevel"/>
    <w:tmpl w:val="43D221E0"/>
    <w:lvl w:ilvl="0">
      <w:start w:val="1"/>
      <w:numFmt w:val="decimal"/>
      <w:pStyle w:val="ISAHead1"/>
      <w:lvlText w:val="%1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decimal"/>
      <w:pStyle w:val="ISAHead2"/>
      <w:lvlText w:val="%1.%2"/>
      <w:lvlJc w:val="left"/>
      <w:pPr>
        <w:tabs>
          <w:tab w:val="num" w:pos="180"/>
        </w:tabs>
        <w:ind w:left="900" w:hanging="720"/>
      </w:pPr>
      <w:rPr>
        <w:rFonts w:hint="default"/>
      </w:rPr>
    </w:lvl>
    <w:lvl w:ilvl="2">
      <w:start w:val="1"/>
      <w:numFmt w:val="decimal"/>
      <w:pStyle w:val="ISAHead3"/>
      <w:lvlText w:val="%1.%2.%3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7"/>
  </w:num>
  <w:num w:numId="4">
    <w:abstractNumId w:val="22"/>
  </w:num>
  <w:num w:numId="5">
    <w:abstractNumId w:val="11"/>
  </w:num>
  <w:num w:numId="6">
    <w:abstractNumId w:val="21"/>
  </w:num>
  <w:num w:numId="7">
    <w:abstractNumId w:val="13"/>
  </w:num>
  <w:num w:numId="8">
    <w:abstractNumId w:val="6"/>
  </w:num>
  <w:num w:numId="9">
    <w:abstractNumId w:val="19"/>
  </w:num>
  <w:num w:numId="10">
    <w:abstractNumId w:val="8"/>
  </w:num>
  <w:num w:numId="11">
    <w:abstractNumId w:val="7"/>
  </w:num>
  <w:num w:numId="12">
    <w:abstractNumId w:val="3"/>
  </w:num>
  <w:num w:numId="13">
    <w:abstractNumId w:val="14"/>
  </w:num>
  <w:num w:numId="14">
    <w:abstractNumId w:val="10"/>
  </w:num>
  <w:num w:numId="15">
    <w:abstractNumId w:val="18"/>
  </w:num>
  <w:num w:numId="16">
    <w:abstractNumId w:val="20"/>
  </w:num>
  <w:num w:numId="17">
    <w:abstractNumId w:val="2"/>
  </w:num>
  <w:num w:numId="18">
    <w:abstractNumId w:val="4"/>
  </w:num>
  <w:num w:numId="19">
    <w:abstractNumId w:val="5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0"/>
  </w:num>
  <w:num w:numId="32">
    <w:abstractNumId w:val="12"/>
  </w:num>
  <w:num w:numId="33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0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930"/>
    <w:rsid w:val="00000B41"/>
    <w:rsid w:val="000020A0"/>
    <w:rsid w:val="000029F2"/>
    <w:rsid w:val="0000409D"/>
    <w:rsid w:val="000044F6"/>
    <w:rsid w:val="00005D12"/>
    <w:rsid w:val="00006214"/>
    <w:rsid w:val="00006874"/>
    <w:rsid w:val="000104F8"/>
    <w:rsid w:val="000112C8"/>
    <w:rsid w:val="00013CCA"/>
    <w:rsid w:val="000147F0"/>
    <w:rsid w:val="00014DA8"/>
    <w:rsid w:val="000152AA"/>
    <w:rsid w:val="000153C8"/>
    <w:rsid w:val="00016C73"/>
    <w:rsid w:val="00017F39"/>
    <w:rsid w:val="00020AEB"/>
    <w:rsid w:val="00020C03"/>
    <w:rsid w:val="000217BD"/>
    <w:rsid w:val="00022800"/>
    <w:rsid w:val="00023124"/>
    <w:rsid w:val="00023A32"/>
    <w:rsid w:val="00023FFF"/>
    <w:rsid w:val="000245C8"/>
    <w:rsid w:val="00027211"/>
    <w:rsid w:val="00027431"/>
    <w:rsid w:val="00030E67"/>
    <w:rsid w:val="000324DE"/>
    <w:rsid w:val="00032E60"/>
    <w:rsid w:val="00035A23"/>
    <w:rsid w:val="0003742B"/>
    <w:rsid w:val="00040ADB"/>
    <w:rsid w:val="000411D1"/>
    <w:rsid w:val="00041D11"/>
    <w:rsid w:val="00042A1D"/>
    <w:rsid w:val="000430E9"/>
    <w:rsid w:val="0004317D"/>
    <w:rsid w:val="00043392"/>
    <w:rsid w:val="00043B77"/>
    <w:rsid w:val="00043EF4"/>
    <w:rsid w:val="00044792"/>
    <w:rsid w:val="00044D36"/>
    <w:rsid w:val="000450C2"/>
    <w:rsid w:val="00045B76"/>
    <w:rsid w:val="000476D6"/>
    <w:rsid w:val="00050269"/>
    <w:rsid w:val="000536FE"/>
    <w:rsid w:val="00053CED"/>
    <w:rsid w:val="00055754"/>
    <w:rsid w:val="0005595B"/>
    <w:rsid w:val="00057149"/>
    <w:rsid w:val="000572E5"/>
    <w:rsid w:val="00057C7A"/>
    <w:rsid w:val="00057D44"/>
    <w:rsid w:val="0006087B"/>
    <w:rsid w:val="000614D2"/>
    <w:rsid w:val="00061B6A"/>
    <w:rsid w:val="000624C5"/>
    <w:rsid w:val="00062A35"/>
    <w:rsid w:val="00063D10"/>
    <w:rsid w:val="000641EA"/>
    <w:rsid w:val="00064637"/>
    <w:rsid w:val="00064A04"/>
    <w:rsid w:val="0006540D"/>
    <w:rsid w:val="00066400"/>
    <w:rsid w:val="00066C15"/>
    <w:rsid w:val="000677B4"/>
    <w:rsid w:val="00067A82"/>
    <w:rsid w:val="0007003B"/>
    <w:rsid w:val="000701D9"/>
    <w:rsid w:val="000702FA"/>
    <w:rsid w:val="000706F7"/>
    <w:rsid w:val="00071633"/>
    <w:rsid w:val="00071C7A"/>
    <w:rsid w:val="00071CFE"/>
    <w:rsid w:val="00072C3F"/>
    <w:rsid w:val="000734EC"/>
    <w:rsid w:val="00073668"/>
    <w:rsid w:val="00074548"/>
    <w:rsid w:val="00074896"/>
    <w:rsid w:val="000758AD"/>
    <w:rsid w:val="000760E8"/>
    <w:rsid w:val="00076DA7"/>
    <w:rsid w:val="00077E2F"/>
    <w:rsid w:val="0008155B"/>
    <w:rsid w:val="000833EF"/>
    <w:rsid w:val="00084276"/>
    <w:rsid w:val="00084F68"/>
    <w:rsid w:val="000855A1"/>
    <w:rsid w:val="000901D4"/>
    <w:rsid w:val="00091B59"/>
    <w:rsid w:val="00095F47"/>
    <w:rsid w:val="0009602E"/>
    <w:rsid w:val="000961DB"/>
    <w:rsid w:val="00097332"/>
    <w:rsid w:val="000A0ED3"/>
    <w:rsid w:val="000A114F"/>
    <w:rsid w:val="000A118D"/>
    <w:rsid w:val="000A145B"/>
    <w:rsid w:val="000A19BA"/>
    <w:rsid w:val="000A1B06"/>
    <w:rsid w:val="000A601D"/>
    <w:rsid w:val="000B4FA3"/>
    <w:rsid w:val="000B5BBE"/>
    <w:rsid w:val="000B6AEE"/>
    <w:rsid w:val="000B6ED1"/>
    <w:rsid w:val="000B73FC"/>
    <w:rsid w:val="000C1EF0"/>
    <w:rsid w:val="000C47B1"/>
    <w:rsid w:val="000D01C5"/>
    <w:rsid w:val="000D02F8"/>
    <w:rsid w:val="000D0333"/>
    <w:rsid w:val="000D1314"/>
    <w:rsid w:val="000D288C"/>
    <w:rsid w:val="000D6C6D"/>
    <w:rsid w:val="000D711F"/>
    <w:rsid w:val="000D7563"/>
    <w:rsid w:val="000E10F6"/>
    <w:rsid w:val="000E1559"/>
    <w:rsid w:val="000E1589"/>
    <w:rsid w:val="000E191E"/>
    <w:rsid w:val="000E1ECF"/>
    <w:rsid w:val="000E21CD"/>
    <w:rsid w:val="000E2784"/>
    <w:rsid w:val="000E3455"/>
    <w:rsid w:val="000E539C"/>
    <w:rsid w:val="000E6FB3"/>
    <w:rsid w:val="000E786C"/>
    <w:rsid w:val="000F13ED"/>
    <w:rsid w:val="000F15A9"/>
    <w:rsid w:val="000F3516"/>
    <w:rsid w:val="000F3A3B"/>
    <w:rsid w:val="000F44CD"/>
    <w:rsid w:val="000F4E59"/>
    <w:rsid w:val="000F5633"/>
    <w:rsid w:val="000F6419"/>
    <w:rsid w:val="000F6832"/>
    <w:rsid w:val="000F7472"/>
    <w:rsid w:val="0010001F"/>
    <w:rsid w:val="00100539"/>
    <w:rsid w:val="0010076A"/>
    <w:rsid w:val="001037B6"/>
    <w:rsid w:val="00103A1C"/>
    <w:rsid w:val="00103B7F"/>
    <w:rsid w:val="00103BC6"/>
    <w:rsid w:val="0010493E"/>
    <w:rsid w:val="001054F6"/>
    <w:rsid w:val="00105ACF"/>
    <w:rsid w:val="00106594"/>
    <w:rsid w:val="00110542"/>
    <w:rsid w:val="0011078E"/>
    <w:rsid w:val="001118E8"/>
    <w:rsid w:val="00111FD7"/>
    <w:rsid w:val="00112102"/>
    <w:rsid w:val="00114229"/>
    <w:rsid w:val="00115CB2"/>
    <w:rsid w:val="00117D85"/>
    <w:rsid w:val="00120442"/>
    <w:rsid w:val="00122E84"/>
    <w:rsid w:val="001230D3"/>
    <w:rsid w:val="0012323B"/>
    <w:rsid w:val="001233C8"/>
    <w:rsid w:val="001242C6"/>
    <w:rsid w:val="00124D3B"/>
    <w:rsid w:val="00130B77"/>
    <w:rsid w:val="00130FCF"/>
    <w:rsid w:val="00131659"/>
    <w:rsid w:val="00132E48"/>
    <w:rsid w:val="00133A96"/>
    <w:rsid w:val="001347F8"/>
    <w:rsid w:val="00134C3A"/>
    <w:rsid w:val="00134F08"/>
    <w:rsid w:val="00135883"/>
    <w:rsid w:val="001359DF"/>
    <w:rsid w:val="001366BB"/>
    <w:rsid w:val="00136F2E"/>
    <w:rsid w:val="001372F2"/>
    <w:rsid w:val="0013781C"/>
    <w:rsid w:val="00137983"/>
    <w:rsid w:val="0014034B"/>
    <w:rsid w:val="00140A9C"/>
    <w:rsid w:val="0014192E"/>
    <w:rsid w:val="001423D0"/>
    <w:rsid w:val="00142A26"/>
    <w:rsid w:val="00142FAE"/>
    <w:rsid w:val="001431DB"/>
    <w:rsid w:val="00144F1B"/>
    <w:rsid w:val="001456B2"/>
    <w:rsid w:val="00145C59"/>
    <w:rsid w:val="00146F26"/>
    <w:rsid w:val="00147440"/>
    <w:rsid w:val="001502BA"/>
    <w:rsid w:val="001510C5"/>
    <w:rsid w:val="00151505"/>
    <w:rsid w:val="00151859"/>
    <w:rsid w:val="001535A9"/>
    <w:rsid w:val="00154D71"/>
    <w:rsid w:val="0015554E"/>
    <w:rsid w:val="00156109"/>
    <w:rsid w:val="00157125"/>
    <w:rsid w:val="00157DEB"/>
    <w:rsid w:val="00160028"/>
    <w:rsid w:val="001606B3"/>
    <w:rsid w:val="00161DCF"/>
    <w:rsid w:val="00162E64"/>
    <w:rsid w:val="00163EB8"/>
    <w:rsid w:val="00164759"/>
    <w:rsid w:val="00165351"/>
    <w:rsid w:val="00165FD3"/>
    <w:rsid w:val="0016759F"/>
    <w:rsid w:val="00167676"/>
    <w:rsid w:val="0017023E"/>
    <w:rsid w:val="00170398"/>
    <w:rsid w:val="0017079C"/>
    <w:rsid w:val="00170A0C"/>
    <w:rsid w:val="0017115F"/>
    <w:rsid w:val="00173BA2"/>
    <w:rsid w:val="00176631"/>
    <w:rsid w:val="00176DB8"/>
    <w:rsid w:val="00177297"/>
    <w:rsid w:val="001776BC"/>
    <w:rsid w:val="00177766"/>
    <w:rsid w:val="00177A04"/>
    <w:rsid w:val="00177F98"/>
    <w:rsid w:val="0018497D"/>
    <w:rsid w:val="00184B0B"/>
    <w:rsid w:val="001862DA"/>
    <w:rsid w:val="00187852"/>
    <w:rsid w:val="001913C6"/>
    <w:rsid w:val="001928D1"/>
    <w:rsid w:val="00192FA5"/>
    <w:rsid w:val="00194F7A"/>
    <w:rsid w:val="00195F93"/>
    <w:rsid w:val="00196073"/>
    <w:rsid w:val="001961BB"/>
    <w:rsid w:val="00196455"/>
    <w:rsid w:val="001968BA"/>
    <w:rsid w:val="00196BD5"/>
    <w:rsid w:val="001A0089"/>
    <w:rsid w:val="001A10C9"/>
    <w:rsid w:val="001A132F"/>
    <w:rsid w:val="001A252F"/>
    <w:rsid w:val="001A2E44"/>
    <w:rsid w:val="001A5353"/>
    <w:rsid w:val="001A6997"/>
    <w:rsid w:val="001B264F"/>
    <w:rsid w:val="001B2669"/>
    <w:rsid w:val="001B4A75"/>
    <w:rsid w:val="001B4DE6"/>
    <w:rsid w:val="001B6032"/>
    <w:rsid w:val="001B6A86"/>
    <w:rsid w:val="001B6E7F"/>
    <w:rsid w:val="001C0119"/>
    <w:rsid w:val="001C0D0D"/>
    <w:rsid w:val="001C0D8C"/>
    <w:rsid w:val="001C15D2"/>
    <w:rsid w:val="001C219B"/>
    <w:rsid w:val="001C3989"/>
    <w:rsid w:val="001C3DA6"/>
    <w:rsid w:val="001C7848"/>
    <w:rsid w:val="001D12D3"/>
    <w:rsid w:val="001D16E0"/>
    <w:rsid w:val="001D2ED7"/>
    <w:rsid w:val="001D31DE"/>
    <w:rsid w:val="001D4C04"/>
    <w:rsid w:val="001D5651"/>
    <w:rsid w:val="001D59CF"/>
    <w:rsid w:val="001D67C6"/>
    <w:rsid w:val="001D693D"/>
    <w:rsid w:val="001D6B58"/>
    <w:rsid w:val="001D6FE8"/>
    <w:rsid w:val="001D71FD"/>
    <w:rsid w:val="001E0610"/>
    <w:rsid w:val="001E0DE5"/>
    <w:rsid w:val="001E1087"/>
    <w:rsid w:val="001E10A7"/>
    <w:rsid w:val="001E2D6B"/>
    <w:rsid w:val="001E2E7D"/>
    <w:rsid w:val="001E3BE7"/>
    <w:rsid w:val="001E53AA"/>
    <w:rsid w:val="001E5543"/>
    <w:rsid w:val="001E57BF"/>
    <w:rsid w:val="001E5E89"/>
    <w:rsid w:val="001E610D"/>
    <w:rsid w:val="001E6878"/>
    <w:rsid w:val="001E72C6"/>
    <w:rsid w:val="001F1F4D"/>
    <w:rsid w:val="001F21A6"/>
    <w:rsid w:val="001F221A"/>
    <w:rsid w:val="001F226D"/>
    <w:rsid w:val="001F36AD"/>
    <w:rsid w:val="001F3CFA"/>
    <w:rsid w:val="001F4A7D"/>
    <w:rsid w:val="001F5EB1"/>
    <w:rsid w:val="001F607A"/>
    <w:rsid w:val="00200A89"/>
    <w:rsid w:val="002022F7"/>
    <w:rsid w:val="00203CB9"/>
    <w:rsid w:val="0020470B"/>
    <w:rsid w:val="00204CFC"/>
    <w:rsid w:val="00205297"/>
    <w:rsid w:val="002063AD"/>
    <w:rsid w:val="002152B1"/>
    <w:rsid w:val="002162F8"/>
    <w:rsid w:val="002175D1"/>
    <w:rsid w:val="00217E49"/>
    <w:rsid w:val="00222BDE"/>
    <w:rsid w:val="00222CD8"/>
    <w:rsid w:val="00223126"/>
    <w:rsid w:val="00223846"/>
    <w:rsid w:val="00223BEA"/>
    <w:rsid w:val="00223D0B"/>
    <w:rsid w:val="00224098"/>
    <w:rsid w:val="00224255"/>
    <w:rsid w:val="0022508D"/>
    <w:rsid w:val="002252EA"/>
    <w:rsid w:val="00226E07"/>
    <w:rsid w:val="00227DE2"/>
    <w:rsid w:val="002308E7"/>
    <w:rsid w:val="0023102F"/>
    <w:rsid w:val="002323E5"/>
    <w:rsid w:val="002338A1"/>
    <w:rsid w:val="00234229"/>
    <w:rsid w:val="00234B02"/>
    <w:rsid w:val="00235E39"/>
    <w:rsid w:val="00236C92"/>
    <w:rsid w:val="00240C8C"/>
    <w:rsid w:val="00241CAA"/>
    <w:rsid w:val="00241E53"/>
    <w:rsid w:val="00242B88"/>
    <w:rsid w:val="00243CF9"/>
    <w:rsid w:val="00245C5E"/>
    <w:rsid w:val="00245E3C"/>
    <w:rsid w:val="00245F31"/>
    <w:rsid w:val="00246E3A"/>
    <w:rsid w:val="00250BD9"/>
    <w:rsid w:val="0025107E"/>
    <w:rsid w:val="0025131B"/>
    <w:rsid w:val="00251706"/>
    <w:rsid w:val="00251B41"/>
    <w:rsid w:val="00251C35"/>
    <w:rsid w:val="0025248B"/>
    <w:rsid w:val="00252BFE"/>
    <w:rsid w:val="00252C24"/>
    <w:rsid w:val="0025321E"/>
    <w:rsid w:val="00254328"/>
    <w:rsid w:val="002547C8"/>
    <w:rsid w:val="00256340"/>
    <w:rsid w:val="00256AE2"/>
    <w:rsid w:val="00257180"/>
    <w:rsid w:val="00260305"/>
    <w:rsid w:val="00260B7D"/>
    <w:rsid w:val="00260BDF"/>
    <w:rsid w:val="002616C7"/>
    <w:rsid w:val="00261D90"/>
    <w:rsid w:val="002623B0"/>
    <w:rsid w:val="002629B0"/>
    <w:rsid w:val="00262BC7"/>
    <w:rsid w:val="00263824"/>
    <w:rsid w:val="00263919"/>
    <w:rsid w:val="00264A00"/>
    <w:rsid w:val="00264E90"/>
    <w:rsid w:val="00265328"/>
    <w:rsid w:val="00266511"/>
    <w:rsid w:val="00266A1B"/>
    <w:rsid w:val="002700DB"/>
    <w:rsid w:val="00270B2B"/>
    <w:rsid w:val="00271E98"/>
    <w:rsid w:val="00272008"/>
    <w:rsid w:val="0027212D"/>
    <w:rsid w:val="00272DCF"/>
    <w:rsid w:val="00273834"/>
    <w:rsid w:val="00273DC0"/>
    <w:rsid w:val="00274316"/>
    <w:rsid w:val="002745DF"/>
    <w:rsid w:val="002745EB"/>
    <w:rsid w:val="00274901"/>
    <w:rsid w:val="0027491E"/>
    <w:rsid w:val="002760F6"/>
    <w:rsid w:val="0027611C"/>
    <w:rsid w:val="00276215"/>
    <w:rsid w:val="002767EF"/>
    <w:rsid w:val="00281957"/>
    <w:rsid w:val="002821CC"/>
    <w:rsid w:val="00282509"/>
    <w:rsid w:val="00282597"/>
    <w:rsid w:val="00282894"/>
    <w:rsid w:val="0028427B"/>
    <w:rsid w:val="00284B8E"/>
    <w:rsid w:val="00287C7C"/>
    <w:rsid w:val="00287F67"/>
    <w:rsid w:val="00290057"/>
    <w:rsid w:val="00290A2C"/>
    <w:rsid w:val="00290BB9"/>
    <w:rsid w:val="00291835"/>
    <w:rsid w:val="0029266F"/>
    <w:rsid w:val="0029279E"/>
    <w:rsid w:val="0029283F"/>
    <w:rsid w:val="0029361A"/>
    <w:rsid w:val="0029375D"/>
    <w:rsid w:val="0029380E"/>
    <w:rsid w:val="002938CE"/>
    <w:rsid w:val="002945CF"/>
    <w:rsid w:val="00294603"/>
    <w:rsid w:val="00294BF1"/>
    <w:rsid w:val="00294EB9"/>
    <w:rsid w:val="002966E9"/>
    <w:rsid w:val="002967F0"/>
    <w:rsid w:val="0029794C"/>
    <w:rsid w:val="002A0B99"/>
    <w:rsid w:val="002A0DAE"/>
    <w:rsid w:val="002A190A"/>
    <w:rsid w:val="002A2571"/>
    <w:rsid w:val="002A268C"/>
    <w:rsid w:val="002A324D"/>
    <w:rsid w:val="002A49B8"/>
    <w:rsid w:val="002A4E08"/>
    <w:rsid w:val="002A6597"/>
    <w:rsid w:val="002B0191"/>
    <w:rsid w:val="002B047D"/>
    <w:rsid w:val="002B0EF7"/>
    <w:rsid w:val="002B2B78"/>
    <w:rsid w:val="002B2F18"/>
    <w:rsid w:val="002B5BD5"/>
    <w:rsid w:val="002B6245"/>
    <w:rsid w:val="002B6366"/>
    <w:rsid w:val="002B66B5"/>
    <w:rsid w:val="002B6F37"/>
    <w:rsid w:val="002C0AAB"/>
    <w:rsid w:val="002C1003"/>
    <w:rsid w:val="002C1B7E"/>
    <w:rsid w:val="002C1F4A"/>
    <w:rsid w:val="002C20C8"/>
    <w:rsid w:val="002C3734"/>
    <w:rsid w:val="002C4866"/>
    <w:rsid w:val="002C596D"/>
    <w:rsid w:val="002C637C"/>
    <w:rsid w:val="002C6C4F"/>
    <w:rsid w:val="002C78F0"/>
    <w:rsid w:val="002C7FDE"/>
    <w:rsid w:val="002D1A30"/>
    <w:rsid w:val="002D1F86"/>
    <w:rsid w:val="002D2341"/>
    <w:rsid w:val="002D2DC6"/>
    <w:rsid w:val="002D2F28"/>
    <w:rsid w:val="002D49F9"/>
    <w:rsid w:val="002D6758"/>
    <w:rsid w:val="002D78BC"/>
    <w:rsid w:val="002E047A"/>
    <w:rsid w:val="002E1000"/>
    <w:rsid w:val="002E271B"/>
    <w:rsid w:val="002E274D"/>
    <w:rsid w:val="002E282C"/>
    <w:rsid w:val="002E4C1C"/>
    <w:rsid w:val="002E62A0"/>
    <w:rsid w:val="002E6348"/>
    <w:rsid w:val="002E6F19"/>
    <w:rsid w:val="002E71DA"/>
    <w:rsid w:val="002F00E5"/>
    <w:rsid w:val="002F06F2"/>
    <w:rsid w:val="002F0C1B"/>
    <w:rsid w:val="002F0CCD"/>
    <w:rsid w:val="002F20BD"/>
    <w:rsid w:val="002F2902"/>
    <w:rsid w:val="002F2A86"/>
    <w:rsid w:val="002F3646"/>
    <w:rsid w:val="002F36D4"/>
    <w:rsid w:val="002F5A69"/>
    <w:rsid w:val="00300B82"/>
    <w:rsid w:val="00300EA2"/>
    <w:rsid w:val="00305D68"/>
    <w:rsid w:val="003062D8"/>
    <w:rsid w:val="00306783"/>
    <w:rsid w:val="003078CE"/>
    <w:rsid w:val="00310D88"/>
    <w:rsid w:val="00311AB1"/>
    <w:rsid w:val="00311E85"/>
    <w:rsid w:val="003128DD"/>
    <w:rsid w:val="003149BD"/>
    <w:rsid w:val="00314D23"/>
    <w:rsid w:val="00315FC5"/>
    <w:rsid w:val="00320C33"/>
    <w:rsid w:val="0032213E"/>
    <w:rsid w:val="00322891"/>
    <w:rsid w:val="0032486E"/>
    <w:rsid w:val="00325E3C"/>
    <w:rsid w:val="00326211"/>
    <w:rsid w:val="00326EE8"/>
    <w:rsid w:val="003316F6"/>
    <w:rsid w:val="0033265C"/>
    <w:rsid w:val="00333AA4"/>
    <w:rsid w:val="00334842"/>
    <w:rsid w:val="00336617"/>
    <w:rsid w:val="00336A2E"/>
    <w:rsid w:val="00341352"/>
    <w:rsid w:val="003413CE"/>
    <w:rsid w:val="00342155"/>
    <w:rsid w:val="00342526"/>
    <w:rsid w:val="00343702"/>
    <w:rsid w:val="00343853"/>
    <w:rsid w:val="003441E8"/>
    <w:rsid w:val="003443AB"/>
    <w:rsid w:val="00344E05"/>
    <w:rsid w:val="0034637F"/>
    <w:rsid w:val="0034688D"/>
    <w:rsid w:val="00346BC7"/>
    <w:rsid w:val="00346C59"/>
    <w:rsid w:val="00346C68"/>
    <w:rsid w:val="00347B08"/>
    <w:rsid w:val="00350774"/>
    <w:rsid w:val="00350F23"/>
    <w:rsid w:val="00353F96"/>
    <w:rsid w:val="00356660"/>
    <w:rsid w:val="0035677C"/>
    <w:rsid w:val="00360421"/>
    <w:rsid w:val="00360A2F"/>
    <w:rsid w:val="00360B89"/>
    <w:rsid w:val="00360ED8"/>
    <w:rsid w:val="00361C9B"/>
    <w:rsid w:val="003628A1"/>
    <w:rsid w:val="00362EDE"/>
    <w:rsid w:val="0036698E"/>
    <w:rsid w:val="00366AE3"/>
    <w:rsid w:val="003713E7"/>
    <w:rsid w:val="003725DE"/>
    <w:rsid w:val="00372A7A"/>
    <w:rsid w:val="00373A29"/>
    <w:rsid w:val="00374720"/>
    <w:rsid w:val="00374844"/>
    <w:rsid w:val="00374BD0"/>
    <w:rsid w:val="003754F5"/>
    <w:rsid w:val="003758D8"/>
    <w:rsid w:val="00375FD9"/>
    <w:rsid w:val="003766CB"/>
    <w:rsid w:val="00376EFF"/>
    <w:rsid w:val="003813CB"/>
    <w:rsid w:val="00382C88"/>
    <w:rsid w:val="00383EF5"/>
    <w:rsid w:val="00384177"/>
    <w:rsid w:val="00384941"/>
    <w:rsid w:val="00385AEA"/>
    <w:rsid w:val="003903F9"/>
    <w:rsid w:val="003907A2"/>
    <w:rsid w:val="00390E95"/>
    <w:rsid w:val="00393E58"/>
    <w:rsid w:val="00394DFE"/>
    <w:rsid w:val="00394FC4"/>
    <w:rsid w:val="00395698"/>
    <w:rsid w:val="003959C0"/>
    <w:rsid w:val="003A0584"/>
    <w:rsid w:val="003A25B1"/>
    <w:rsid w:val="003A2B4A"/>
    <w:rsid w:val="003A66B5"/>
    <w:rsid w:val="003A6E37"/>
    <w:rsid w:val="003B080D"/>
    <w:rsid w:val="003B0B42"/>
    <w:rsid w:val="003B0C7B"/>
    <w:rsid w:val="003B107A"/>
    <w:rsid w:val="003B1F9A"/>
    <w:rsid w:val="003B2B3D"/>
    <w:rsid w:val="003B4E97"/>
    <w:rsid w:val="003B5377"/>
    <w:rsid w:val="003B5C68"/>
    <w:rsid w:val="003B66B0"/>
    <w:rsid w:val="003B6E5E"/>
    <w:rsid w:val="003C15E6"/>
    <w:rsid w:val="003C257D"/>
    <w:rsid w:val="003C33EE"/>
    <w:rsid w:val="003C463A"/>
    <w:rsid w:val="003C47CA"/>
    <w:rsid w:val="003C620C"/>
    <w:rsid w:val="003C66F6"/>
    <w:rsid w:val="003D05D4"/>
    <w:rsid w:val="003D0C0D"/>
    <w:rsid w:val="003D14F9"/>
    <w:rsid w:val="003D2119"/>
    <w:rsid w:val="003D3230"/>
    <w:rsid w:val="003D4025"/>
    <w:rsid w:val="003D499E"/>
    <w:rsid w:val="003D4BBB"/>
    <w:rsid w:val="003D54CE"/>
    <w:rsid w:val="003D74A2"/>
    <w:rsid w:val="003D7E32"/>
    <w:rsid w:val="003E0C0E"/>
    <w:rsid w:val="003E22D2"/>
    <w:rsid w:val="003E2B51"/>
    <w:rsid w:val="003E5BF0"/>
    <w:rsid w:val="003E6FA8"/>
    <w:rsid w:val="003E78C8"/>
    <w:rsid w:val="003E7A2A"/>
    <w:rsid w:val="003F1388"/>
    <w:rsid w:val="003F1904"/>
    <w:rsid w:val="003F1BA0"/>
    <w:rsid w:val="003F3A17"/>
    <w:rsid w:val="003F73D1"/>
    <w:rsid w:val="003F73D2"/>
    <w:rsid w:val="003F78EC"/>
    <w:rsid w:val="003F7CF7"/>
    <w:rsid w:val="0040088A"/>
    <w:rsid w:val="00400E84"/>
    <w:rsid w:val="00401D59"/>
    <w:rsid w:val="00402D06"/>
    <w:rsid w:val="0040322B"/>
    <w:rsid w:val="0040393D"/>
    <w:rsid w:val="004040C4"/>
    <w:rsid w:val="00404E60"/>
    <w:rsid w:val="00405239"/>
    <w:rsid w:val="00405959"/>
    <w:rsid w:val="00406325"/>
    <w:rsid w:val="00406C4F"/>
    <w:rsid w:val="00406D13"/>
    <w:rsid w:val="00407DA3"/>
    <w:rsid w:val="00410E40"/>
    <w:rsid w:val="00411205"/>
    <w:rsid w:val="00411331"/>
    <w:rsid w:val="00411448"/>
    <w:rsid w:val="004123F2"/>
    <w:rsid w:val="00414AC9"/>
    <w:rsid w:val="00415AD4"/>
    <w:rsid w:val="004162B9"/>
    <w:rsid w:val="00416D5C"/>
    <w:rsid w:val="00417075"/>
    <w:rsid w:val="00420483"/>
    <w:rsid w:val="004205D3"/>
    <w:rsid w:val="0042064F"/>
    <w:rsid w:val="004211BD"/>
    <w:rsid w:val="0042169C"/>
    <w:rsid w:val="00421A72"/>
    <w:rsid w:val="00421B64"/>
    <w:rsid w:val="00423BCC"/>
    <w:rsid w:val="00424008"/>
    <w:rsid w:val="00424550"/>
    <w:rsid w:val="004257BA"/>
    <w:rsid w:val="004262B7"/>
    <w:rsid w:val="00430E82"/>
    <w:rsid w:val="00432131"/>
    <w:rsid w:val="0043366B"/>
    <w:rsid w:val="00433743"/>
    <w:rsid w:val="00433F4B"/>
    <w:rsid w:val="004379A0"/>
    <w:rsid w:val="00440868"/>
    <w:rsid w:val="0044098F"/>
    <w:rsid w:val="0044261F"/>
    <w:rsid w:val="004441B6"/>
    <w:rsid w:val="00444D59"/>
    <w:rsid w:val="00445D2E"/>
    <w:rsid w:val="00445D36"/>
    <w:rsid w:val="00446778"/>
    <w:rsid w:val="00447238"/>
    <w:rsid w:val="00447396"/>
    <w:rsid w:val="00447A0F"/>
    <w:rsid w:val="004501D7"/>
    <w:rsid w:val="004503D0"/>
    <w:rsid w:val="004513B7"/>
    <w:rsid w:val="00452B22"/>
    <w:rsid w:val="00453D45"/>
    <w:rsid w:val="00453F5D"/>
    <w:rsid w:val="00454B29"/>
    <w:rsid w:val="004550F9"/>
    <w:rsid w:val="004554E6"/>
    <w:rsid w:val="00455D2B"/>
    <w:rsid w:val="00455D90"/>
    <w:rsid w:val="00456356"/>
    <w:rsid w:val="00456E04"/>
    <w:rsid w:val="00460BD0"/>
    <w:rsid w:val="00461290"/>
    <w:rsid w:val="00461691"/>
    <w:rsid w:val="00461B5C"/>
    <w:rsid w:val="00462040"/>
    <w:rsid w:val="00462AA2"/>
    <w:rsid w:val="00463122"/>
    <w:rsid w:val="0046350D"/>
    <w:rsid w:val="00463CC2"/>
    <w:rsid w:val="004640B5"/>
    <w:rsid w:val="00464879"/>
    <w:rsid w:val="00464A73"/>
    <w:rsid w:val="004651FF"/>
    <w:rsid w:val="00467256"/>
    <w:rsid w:val="00467796"/>
    <w:rsid w:val="00467C9D"/>
    <w:rsid w:val="00467F42"/>
    <w:rsid w:val="00472683"/>
    <w:rsid w:val="00472C02"/>
    <w:rsid w:val="00473EF8"/>
    <w:rsid w:val="00474F27"/>
    <w:rsid w:val="00474F7D"/>
    <w:rsid w:val="00475B04"/>
    <w:rsid w:val="004765FB"/>
    <w:rsid w:val="00476F8E"/>
    <w:rsid w:val="004772B8"/>
    <w:rsid w:val="00477C41"/>
    <w:rsid w:val="00481CC7"/>
    <w:rsid w:val="004827C0"/>
    <w:rsid w:val="00484A89"/>
    <w:rsid w:val="004855E8"/>
    <w:rsid w:val="00485D5F"/>
    <w:rsid w:val="004866E3"/>
    <w:rsid w:val="00487503"/>
    <w:rsid w:val="00487DEC"/>
    <w:rsid w:val="00490C8D"/>
    <w:rsid w:val="00492856"/>
    <w:rsid w:val="00492919"/>
    <w:rsid w:val="00493285"/>
    <w:rsid w:val="004938C7"/>
    <w:rsid w:val="004939D9"/>
    <w:rsid w:val="004947EA"/>
    <w:rsid w:val="004947FF"/>
    <w:rsid w:val="004A0EE6"/>
    <w:rsid w:val="004A12EF"/>
    <w:rsid w:val="004A1728"/>
    <w:rsid w:val="004A2384"/>
    <w:rsid w:val="004A3C4A"/>
    <w:rsid w:val="004A4564"/>
    <w:rsid w:val="004A48CA"/>
    <w:rsid w:val="004A49F0"/>
    <w:rsid w:val="004A4B17"/>
    <w:rsid w:val="004A565F"/>
    <w:rsid w:val="004A6108"/>
    <w:rsid w:val="004A6DBC"/>
    <w:rsid w:val="004A7230"/>
    <w:rsid w:val="004A7E2B"/>
    <w:rsid w:val="004B0D75"/>
    <w:rsid w:val="004B10C6"/>
    <w:rsid w:val="004B1148"/>
    <w:rsid w:val="004B2311"/>
    <w:rsid w:val="004B37C5"/>
    <w:rsid w:val="004B683B"/>
    <w:rsid w:val="004C1437"/>
    <w:rsid w:val="004C1A97"/>
    <w:rsid w:val="004C1D27"/>
    <w:rsid w:val="004C1EC0"/>
    <w:rsid w:val="004C204B"/>
    <w:rsid w:val="004C2AE5"/>
    <w:rsid w:val="004C2EC6"/>
    <w:rsid w:val="004C409D"/>
    <w:rsid w:val="004C4D9B"/>
    <w:rsid w:val="004C5FEA"/>
    <w:rsid w:val="004C7E17"/>
    <w:rsid w:val="004D00A1"/>
    <w:rsid w:val="004D00F0"/>
    <w:rsid w:val="004D04D8"/>
    <w:rsid w:val="004D1845"/>
    <w:rsid w:val="004D36D1"/>
    <w:rsid w:val="004D36DB"/>
    <w:rsid w:val="004D3C3D"/>
    <w:rsid w:val="004D4759"/>
    <w:rsid w:val="004D5561"/>
    <w:rsid w:val="004D5794"/>
    <w:rsid w:val="004D5DE5"/>
    <w:rsid w:val="004E017F"/>
    <w:rsid w:val="004E0EDD"/>
    <w:rsid w:val="004E162F"/>
    <w:rsid w:val="004E2389"/>
    <w:rsid w:val="004E2627"/>
    <w:rsid w:val="004E4052"/>
    <w:rsid w:val="004E4851"/>
    <w:rsid w:val="004E50A8"/>
    <w:rsid w:val="004E5A6D"/>
    <w:rsid w:val="004E6613"/>
    <w:rsid w:val="004E7A2F"/>
    <w:rsid w:val="004E7E20"/>
    <w:rsid w:val="004F01B3"/>
    <w:rsid w:val="004F030C"/>
    <w:rsid w:val="004F056D"/>
    <w:rsid w:val="004F0A33"/>
    <w:rsid w:val="004F0E64"/>
    <w:rsid w:val="004F1698"/>
    <w:rsid w:val="004F1D43"/>
    <w:rsid w:val="004F4946"/>
    <w:rsid w:val="004F5265"/>
    <w:rsid w:val="004F5BD7"/>
    <w:rsid w:val="004F640D"/>
    <w:rsid w:val="004F6BFC"/>
    <w:rsid w:val="004F7657"/>
    <w:rsid w:val="00500177"/>
    <w:rsid w:val="00500C3F"/>
    <w:rsid w:val="00500DAB"/>
    <w:rsid w:val="005017A0"/>
    <w:rsid w:val="00503113"/>
    <w:rsid w:val="00504F06"/>
    <w:rsid w:val="0050500E"/>
    <w:rsid w:val="005056E4"/>
    <w:rsid w:val="00506C1E"/>
    <w:rsid w:val="0050704A"/>
    <w:rsid w:val="00507AB5"/>
    <w:rsid w:val="00510458"/>
    <w:rsid w:val="0051146D"/>
    <w:rsid w:val="005136F0"/>
    <w:rsid w:val="00514191"/>
    <w:rsid w:val="0051429D"/>
    <w:rsid w:val="00514976"/>
    <w:rsid w:val="00514D21"/>
    <w:rsid w:val="00514F18"/>
    <w:rsid w:val="005150CE"/>
    <w:rsid w:val="00517093"/>
    <w:rsid w:val="00517151"/>
    <w:rsid w:val="00517B33"/>
    <w:rsid w:val="0052003C"/>
    <w:rsid w:val="00520694"/>
    <w:rsid w:val="00522B09"/>
    <w:rsid w:val="00524769"/>
    <w:rsid w:val="0052521A"/>
    <w:rsid w:val="005271C5"/>
    <w:rsid w:val="005273C3"/>
    <w:rsid w:val="0052740E"/>
    <w:rsid w:val="00530814"/>
    <w:rsid w:val="00530868"/>
    <w:rsid w:val="005326FB"/>
    <w:rsid w:val="00532ABC"/>
    <w:rsid w:val="00534D00"/>
    <w:rsid w:val="00536FE2"/>
    <w:rsid w:val="0053727B"/>
    <w:rsid w:val="005418FC"/>
    <w:rsid w:val="005421CB"/>
    <w:rsid w:val="00542A92"/>
    <w:rsid w:val="005432E2"/>
    <w:rsid w:val="00543EF3"/>
    <w:rsid w:val="0054574B"/>
    <w:rsid w:val="00547A88"/>
    <w:rsid w:val="0055275F"/>
    <w:rsid w:val="00552CCB"/>
    <w:rsid w:val="00553507"/>
    <w:rsid w:val="00553BC6"/>
    <w:rsid w:val="00555F73"/>
    <w:rsid w:val="00556342"/>
    <w:rsid w:val="00556503"/>
    <w:rsid w:val="00556737"/>
    <w:rsid w:val="005577CC"/>
    <w:rsid w:val="00561ADE"/>
    <w:rsid w:val="00562EA0"/>
    <w:rsid w:val="005647A6"/>
    <w:rsid w:val="00564955"/>
    <w:rsid w:val="005666B3"/>
    <w:rsid w:val="00570288"/>
    <w:rsid w:val="00571362"/>
    <w:rsid w:val="0057137B"/>
    <w:rsid w:val="005719E9"/>
    <w:rsid w:val="0058128E"/>
    <w:rsid w:val="00582F37"/>
    <w:rsid w:val="0058380E"/>
    <w:rsid w:val="00583A32"/>
    <w:rsid w:val="005854B1"/>
    <w:rsid w:val="00585D7C"/>
    <w:rsid w:val="00586918"/>
    <w:rsid w:val="00586B4B"/>
    <w:rsid w:val="00587073"/>
    <w:rsid w:val="00587480"/>
    <w:rsid w:val="00587D1F"/>
    <w:rsid w:val="00592271"/>
    <w:rsid w:val="00592F7C"/>
    <w:rsid w:val="00594851"/>
    <w:rsid w:val="00594CD3"/>
    <w:rsid w:val="00595A34"/>
    <w:rsid w:val="00595F4D"/>
    <w:rsid w:val="00597532"/>
    <w:rsid w:val="00597A89"/>
    <w:rsid w:val="00597E85"/>
    <w:rsid w:val="00597F6D"/>
    <w:rsid w:val="005A0BEB"/>
    <w:rsid w:val="005A0D13"/>
    <w:rsid w:val="005A0F23"/>
    <w:rsid w:val="005A2F68"/>
    <w:rsid w:val="005A3C3E"/>
    <w:rsid w:val="005A428E"/>
    <w:rsid w:val="005A53F3"/>
    <w:rsid w:val="005A5B89"/>
    <w:rsid w:val="005A66DC"/>
    <w:rsid w:val="005A6A59"/>
    <w:rsid w:val="005A6EB2"/>
    <w:rsid w:val="005A762E"/>
    <w:rsid w:val="005B0392"/>
    <w:rsid w:val="005B0D33"/>
    <w:rsid w:val="005B0E50"/>
    <w:rsid w:val="005B161C"/>
    <w:rsid w:val="005B35A3"/>
    <w:rsid w:val="005B44CF"/>
    <w:rsid w:val="005B50E4"/>
    <w:rsid w:val="005B5499"/>
    <w:rsid w:val="005B64D8"/>
    <w:rsid w:val="005C00A5"/>
    <w:rsid w:val="005C1CB5"/>
    <w:rsid w:val="005C21D0"/>
    <w:rsid w:val="005C2E12"/>
    <w:rsid w:val="005C326E"/>
    <w:rsid w:val="005C5450"/>
    <w:rsid w:val="005C5BF7"/>
    <w:rsid w:val="005C6996"/>
    <w:rsid w:val="005C7610"/>
    <w:rsid w:val="005D05F1"/>
    <w:rsid w:val="005D0778"/>
    <w:rsid w:val="005D162F"/>
    <w:rsid w:val="005D1AB4"/>
    <w:rsid w:val="005D1CD2"/>
    <w:rsid w:val="005D2B12"/>
    <w:rsid w:val="005D3969"/>
    <w:rsid w:val="005D3976"/>
    <w:rsid w:val="005D455B"/>
    <w:rsid w:val="005D6DD4"/>
    <w:rsid w:val="005D7439"/>
    <w:rsid w:val="005D7F59"/>
    <w:rsid w:val="005E2A1F"/>
    <w:rsid w:val="005E36E9"/>
    <w:rsid w:val="005E37D7"/>
    <w:rsid w:val="005E3A86"/>
    <w:rsid w:val="005E73A6"/>
    <w:rsid w:val="005F1F5C"/>
    <w:rsid w:val="005F3A08"/>
    <w:rsid w:val="005F6D8E"/>
    <w:rsid w:val="005F75C6"/>
    <w:rsid w:val="005F7E70"/>
    <w:rsid w:val="00601963"/>
    <w:rsid w:val="006019DA"/>
    <w:rsid w:val="00603AA6"/>
    <w:rsid w:val="00603C45"/>
    <w:rsid w:val="0060719A"/>
    <w:rsid w:val="0060756E"/>
    <w:rsid w:val="006112F1"/>
    <w:rsid w:val="00611775"/>
    <w:rsid w:val="00611C5E"/>
    <w:rsid w:val="006126E6"/>
    <w:rsid w:val="00612C4F"/>
    <w:rsid w:val="00612CEE"/>
    <w:rsid w:val="0061388F"/>
    <w:rsid w:val="00614AF1"/>
    <w:rsid w:val="006152ED"/>
    <w:rsid w:val="006156D7"/>
    <w:rsid w:val="00615E95"/>
    <w:rsid w:val="00616EB3"/>
    <w:rsid w:val="00617FEF"/>
    <w:rsid w:val="00621E28"/>
    <w:rsid w:val="00622197"/>
    <w:rsid w:val="00622205"/>
    <w:rsid w:val="00624C96"/>
    <w:rsid w:val="00624EAC"/>
    <w:rsid w:val="006259CF"/>
    <w:rsid w:val="00625C0D"/>
    <w:rsid w:val="006278CB"/>
    <w:rsid w:val="00630514"/>
    <w:rsid w:val="006326CE"/>
    <w:rsid w:val="006328BB"/>
    <w:rsid w:val="00632981"/>
    <w:rsid w:val="006336EF"/>
    <w:rsid w:val="00634815"/>
    <w:rsid w:val="0063483B"/>
    <w:rsid w:val="00634D20"/>
    <w:rsid w:val="00634D6E"/>
    <w:rsid w:val="00634E3A"/>
    <w:rsid w:val="00635ECF"/>
    <w:rsid w:val="006371B6"/>
    <w:rsid w:val="006374A8"/>
    <w:rsid w:val="00637A43"/>
    <w:rsid w:val="00640709"/>
    <w:rsid w:val="00641517"/>
    <w:rsid w:val="00641F46"/>
    <w:rsid w:val="0064268C"/>
    <w:rsid w:val="00642853"/>
    <w:rsid w:val="0064538A"/>
    <w:rsid w:val="00645739"/>
    <w:rsid w:val="00645CBA"/>
    <w:rsid w:val="00646702"/>
    <w:rsid w:val="0064778F"/>
    <w:rsid w:val="00650387"/>
    <w:rsid w:val="00650DA9"/>
    <w:rsid w:val="00651A4E"/>
    <w:rsid w:val="00651B9E"/>
    <w:rsid w:val="00651EEF"/>
    <w:rsid w:val="00654932"/>
    <w:rsid w:val="00654E30"/>
    <w:rsid w:val="0065659A"/>
    <w:rsid w:val="006607AE"/>
    <w:rsid w:val="00660AE0"/>
    <w:rsid w:val="006610F4"/>
    <w:rsid w:val="00661FE6"/>
    <w:rsid w:val="0066287F"/>
    <w:rsid w:val="006632E7"/>
    <w:rsid w:val="006634AC"/>
    <w:rsid w:val="00665C5F"/>
    <w:rsid w:val="00671E40"/>
    <w:rsid w:val="00673BE0"/>
    <w:rsid w:val="006740C7"/>
    <w:rsid w:val="00675130"/>
    <w:rsid w:val="006757C8"/>
    <w:rsid w:val="00676AC6"/>
    <w:rsid w:val="00677839"/>
    <w:rsid w:val="00677AAA"/>
    <w:rsid w:val="006811FD"/>
    <w:rsid w:val="00681FC5"/>
    <w:rsid w:val="00682096"/>
    <w:rsid w:val="0068215E"/>
    <w:rsid w:val="00682649"/>
    <w:rsid w:val="00683159"/>
    <w:rsid w:val="00685488"/>
    <w:rsid w:val="00687389"/>
    <w:rsid w:val="00687908"/>
    <w:rsid w:val="00693E70"/>
    <w:rsid w:val="006949E6"/>
    <w:rsid w:val="00694DD0"/>
    <w:rsid w:val="0069517A"/>
    <w:rsid w:val="0069597E"/>
    <w:rsid w:val="00695D5D"/>
    <w:rsid w:val="00696191"/>
    <w:rsid w:val="006A09AB"/>
    <w:rsid w:val="006A0C7D"/>
    <w:rsid w:val="006A1127"/>
    <w:rsid w:val="006A2042"/>
    <w:rsid w:val="006A24CD"/>
    <w:rsid w:val="006A28DB"/>
    <w:rsid w:val="006A347C"/>
    <w:rsid w:val="006A38C7"/>
    <w:rsid w:val="006A3F8E"/>
    <w:rsid w:val="006A4779"/>
    <w:rsid w:val="006A4FE5"/>
    <w:rsid w:val="006A5FDD"/>
    <w:rsid w:val="006A6551"/>
    <w:rsid w:val="006A66A5"/>
    <w:rsid w:val="006A7F61"/>
    <w:rsid w:val="006B101E"/>
    <w:rsid w:val="006B1872"/>
    <w:rsid w:val="006B1E6C"/>
    <w:rsid w:val="006B62A8"/>
    <w:rsid w:val="006B6B6F"/>
    <w:rsid w:val="006B70E7"/>
    <w:rsid w:val="006C0470"/>
    <w:rsid w:val="006C13BF"/>
    <w:rsid w:val="006C1D8E"/>
    <w:rsid w:val="006C24BE"/>
    <w:rsid w:val="006C2DB0"/>
    <w:rsid w:val="006C2FD4"/>
    <w:rsid w:val="006C4DFB"/>
    <w:rsid w:val="006C4F7B"/>
    <w:rsid w:val="006C6C42"/>
    <w:rsid w:val="006C7352"/>
    <w:rsid w:val="006D0BFB"/>
    <w:rsid w:val="006D1EEF"/>
    <w:rsid w:val="006D2632"/>
    <w:rsid w:val="006D3FEE"/>
    <w:rsid w:val="006D55BD"/>
    <w:rsid w:val="006D7353"/>
    <w:rsid w:val="006E04D4"/>
    <w:rsid w:val="006E3AC7"/>
    <w:rsid w:val="006E42B0"/>
    <w:rsid w:val="006E52B1"/>
    <w:rsid w:val="006E5B92"/>
    <w:rsid w:val="006F0093"/>
    <w:rsid w:val="006F1295"/>
    <w:rsid w:val="006F1DAB"/>
    <w:rsid w:val="006F266F"/>
    <w:rsid w:val="006F2AE1"/>
    <w:rsid w:val="006F3732"/>
    <w:rsid w:val="006F432B"/>
    <w:rsid w:val="006F63C5"/>
    <w:rsid w:val="006F7B1F"/>
    <w:rsid w:val="0070094B"/>
    <w:rsid w:val="007025CD"/>
    <w:rsid w:val="00702942"/>
    <w:rsid w:val="00703192"/>
    <w:rsid w:val="0070330F"/>
    <w:rsid w:val="00703EC7"/>
    <w:rsid w:val="00705008"/>
    <w:rsid w:val="0070504F"/>
    <w:rsid w:val="007057F1"/>
    <w:rsid w:val="00706078"/>
    <w:rsid w:val="0070626C"/>
    <w:rsid w:val="0070676B"/>
    <w:rsid w:val="00706B75"/>
    <w:rsid w:val="00706F59"/>
    <w:rsid w:val="0070777B"/>
    <w:rsid w:val="00707A6B"/>
    <w:rsid w:val="00710A26"/>
    <w:rsid w:val="00714A97"/>
    <w:rsid w:val="00715BE3"/>
    <w:rsid w:val="0071625E"/>
    <w:rsid w:val="0071639B"/>
    <w:rsid w:val="007174C9"/>
    <w:rsid w:val="00717520"/>
    <w:rsid w:val="007203CD"/>
    <w:rsid w:val="00720CF6"/>
    <w:rsid w:val="00722334"/>
    <w:rsid w:val="00722C12"/>
    <w:rsid w:val="00722C97"/>
    <w:rsid w:val="00723769"/>
    <w:rsid w:val="00723B29"/>
    <w:rsid w:val="00723D98"/>
    <w:rsid w:val="00723EF2"/>
    <w:rsid w:val="0072480B"/>
    <w:rsid w:val="007253B7"/>
    <w:rsid w:val="0072753A"/>
    <w:rsid w:val="0073263E"/>
    <w:rsid w:val="00732BD9"/>
    <w:rsid w:val="007337E2"/>
    <w:rsid w:val="00733D80"/>
    <w:rsid w:val="007341ED"/>
    <w:rsid w:val="00735660"/>
    <w:rsid w:val="00736EF8"/>
    <w:rsid w:val="00741DB9"/>
    <w:rsid w:val="00742323"/>
    <w:rsid w:val="00745B0F"/>
    <w:rsid w:val="007463CB"/>
    <w:rsid w:val="00746604"/>
    <w:rsid w:val="00746846"/>
    <w:rsid w:val="00750695"/>
    <w:rsid w:val="00751C39"/>
    <w:rsid w:val="00751FEB"/>
    <w:rsid w:val="00752FF6"/>
    <w:rsid w:val="00753F24"/>
    <w:rsid w:val="00755716"/>
    <w:rsid w:val="00755A14"/>
    <w:rsid w:val="00757149"/>
    <w:rsid w:val="00757D51"/>
    <w:rsid w:val="007605CC"/>
    <w:rsid w:val="00760ABA"/>
    <w:rsid w:val="00760AD1"/>
    <w:rsid w:val="0076172F"/>
    <w:rsid w:val="00761A9C"/>
    <w:rsid w:val="007627E9"/>
    <w:rsid w:val="00763976"/>
    <w:rsid w:val="00764BC3"/>
    <w:rsid w:val="00765F76"/>
    <w:rsid w:val="0076614C"/>
    <w:rsid w:val="0077198F"/>
    <w:rsid w:val="00771CCF"/>
    <w:rsid w:val="00772701"/>
    <w:rsid w:val="0077445A"/>
    <w:rsid w:val="00775200"/>
    <w:rsid w:val="00776FD1"/>
    <w:rsid w:val="0077702F"/>
    <w:rsid w:val="00782303"/>
    <w:rsid w:val="0078386C"/>
    <w:rsid w:val="00783F2B"/>
    <w:rsid w:val="00784FE2"/>
    <w:rsid w:val="00786320"/>
    <w:rsid w:val="007868A6"/>
    <w:rsid w:val="00786B62"/>
    <w:rsid w:val="00786CD2"/>
    <w:rsid w:val="00787C99"/>
    <w:rsid w:val="00787CA0"/>
    <w:rsid w:val="00787FF9"/>
    <w:rsid w:val="00791542"/>
    <w:rsid w:val="0079174F"/>
    <w:rsid w:val="00793213"/>
    <w:rsid w:val="007940AE"/>
    <w:rsid w:val="0079701B"/>
    <w:rsid w:val="007A03E0"/>
    <w:rsid w:val="007A36F2"/>
    <w:rsid w:val="007A3B2A"/>
    <w:rsid w:val="007A3E5B"/>
    <w:rsid w:val="007A4137"/>
    <w:rsid w:val="007A4A77"/>
    <w:rsid w:val="007A4C02"/>
    <w:rsid w:val="007A4E1D"/>
    <w:rsid w:val="007A5AA1"/>
    <w:rsid w:val="007A6190"/>
    <w:rsid w:val="007A6ECB"/>
    <w:rsid w:val="007B0BBC"/>
    <w:rsid w:val="007B2B2A"/>
    <w:rsid w:val="007B532D"/>
    <w:rsid w:val="007B5C8C"/>
    <w:rsid w:val="007B64C5"/>
    <w:rsid w:val="007B6829"/>
    <w:rsid w:val="007B78FE"/>
    <w:rsid w:val="007B7B69"/>
    <w:rsid w:val="007C0550"/>
    <w:rsid w:val="007C0ED0"/>
    <w:rsid w:val="007C0FEF"/>
    <w:rsid w:val="007C4E38"/>
    <w:rsid w:val="007C4EA2"/>
    <w:rsid w:val="007D0762"/>
    <w:rsid w:val="007D1069"/>
    <w:rsid w:val="007D1088"/>
    <w:rsid w:val="007D1337"/>
    <w:rsid w:val="007D1386"/>
    <w:rsid w:val="007D274C"/>
    <w:rsid w:val="007D3484"/>
    <w:rsid w:val="007D38A8"/>
    <w:rsid w:val="007D3C9E"/>
    <w:rsid w:val="007D5C35"/>
    <w:rsid w:val="007D6447"/>
    <w:rsid w:val="007D6678"/>
    <w:rsid w:val="007D6B80"/>
    <w:rsid w:val="007D726B"/>
    <w:rsid w:val="007D77A1"/>
    <w:rsid w:val="007E00B5"/>
    <w:rsid w:val="007E046A"/>
    <w:rsid w:val="007E0D75"/>
    <w:rsid w:val="007E0F37"/>
    <w:rsid w:val="007E0F9F"/>
    <w:rsid w:val="007E206E"/>
    <w:rsid w:val="007E2505"/>
    <w:rsid w:val="007E42E3"/>
    <w:rsid w:val="007E4E34"/>
    <w:rsid w:val="007E5C66"/>
    <w:rsid w:val="007E5E68"/>
    <w:rsid w:val="007E6554"/>
    <w:rsid w:val="007E73C0"/>
    <w:rsid w:val="007E7A58"/>
    <w:rsid w:val="007E7CD8"/>
    <w:rsid w:val="007F111E"/>
    <w:rsid w:val="007F2893"/>
    <w:rsid w:val="007F34D5"/>
    <w:rsid w:val="007F3E75"/>
    <w:rsid w:val="007F6204"/>
    <w:rsid w:val="007F6930"/>
    <w:rsid w:val="007F6A02"/>
    <w:rsid w:val="007F6C7A"/>
    <w:rsid w:val="007F7A40"/>
    <w:rsid w:val="00800EAF"/>
    <w:rsid w:val="00801627"/>
    <w:rsid w:val="0080652C"/>
    <w:rsid w:val="00806540"/>
    <w:rsid w:val="00807205"/>
    <w:rsid w:val="00807E81"/>
    <w:rsid w:val="00810832"/>
    <w:rsid w:val="00810A5C"/>
    <w:rsid w:val="008115F7"/>
    <w:rsid w:val="00811721"/>
    <w:rsid w:val="00812F43"/>
    <w:rsid w:val="00812FAF"/>
    <w:rsid w:val="008145CF"/>
    <w:rsid w:val="0081653B"/>
    <w:rsid w:val="0081697A"/>
    <w:rsid w:val="00816ADA"/>
    <w:rsid w:val="0081729A"/>
    <w:rsid w:val="00817329"/>
    <w:rsid w:val="0081775B"/>
    <w:rsid w:val="008212D6"/>
    <w:rsid w:val="00821439"/>
    <w:rsid w:val="00821B4C"/>
    <w:rsid w:val="008222D5"/>
    <w:rsid w:val="00822CDF"/>
    <w:rsid w:val="0082347F"/>
    <w:rsid w:val="008234FC"/>
    <w:rsid w:val="008241F6"/>
    <w:rsid w:val="00824B68"/>
    <w:rsid w:val="00827975"/>
    <w:rsid w:val="008307CB"/>
    <w:rsid w:val="00831F43"/>
    <w:rsid w:val="00832210"/>
    <w:rsid w:val="00832628"/>
    <w:rsid w:val="00832802"/>
    <w:rsid w:val="008351F9"/>
    <w:rsid w:val="0083730C"/>
    <w:rsid w:val="00837DBB"/>
    <w:rsid w:val="00837E5D"/>
    <w:rsid w:val="00841FA2"/>
    <w:rsid w:val="008421E1"/>
    <w:rsid w:val="00842E28"/>
    <w:rsid w:val="00842E9B"/>
    <w:rsid w:val="00843E8A"/>
    <w:rsid w:val="008447EF"/>
    <w:rsid w:val="00844E8F"/>
    <w:rsid w:val="00846AED"/>
    <w:rsid w:val="008513C5"/>
    <w:rsid w:val="008518AD"/>
    <w:rsid w:val="008533CE"/>
    <w:rsid w:val="00854655"/>
    <w:rsid w:val="008547EE"/>
    <w:rsid w:val="008565D8"/>
    <w:rsid w:val="00857136"/>
    <w:rsid w:val="00857295"/>
    <w:rsid w:val="00860B89"/>
    <w:rsid w:val="00860F09"/>
    <w:rsid w:val="00860F14"/>
    <w:rsid w:val="00862D66"/>
    <w:rsid w:val="008630CB"/>
    <w:rsid w:val="00865249"/>
    <w:rsid w:val="008675DE"/>
    <w:rsid w:val="00867A77"/>
    <w:rsid w:val="00870E8C"/>
    <w:rsid w:val="0087143E"/>
    <w:rsid w:val="008718CB"/>
    <w:rsid w:val="00871BA8"/>
    <w:rsid w:val="0087293D"/>
    <w:rsid w:val="008752D9"/>
    <w:rsid w:val="008757C0"/>
    <w:rsid w:val="008760DD"/>
    <w:rsid w:val="00876248"/>
    <w:rsid w:val="00876BAF"/>
    <w:rsid w:val="00877F7E"/>
    <w:rsid w:val="0088015E"/>
    <w:rsid w:val="00880544"/>
    <w:rsid w:val="00880CB2"/>
    <w:rsid w:val="00880DF7"/>
    <w:rsid w:val="00882305"/>
    <w:rsid w:val="00882764"/>
    <w:rsid w:val="00885458"/>
    <w:rsid w:val="008856E2"/>
    <w:rsid w:val="00885C7F"/>
    <w:rsid w:val="00885DB9"/>
    <w:rsid w:val="00887121"/>
    <w:rsid w:val="0089426A"/>
    <w:rsid w:val="00895B09"/>
    <w:rsid w:val="008961D1"/>
    <w:rsid w:val="008968AD"/>
    <w:rsid w:val="008A08EC"/>
    <w:rsid w:val="008A2EBC"/>
    <w:rsid w:val="008A2FE6"/>
    <w:rsid w:val="008A3795"/>
    <w:rsid w:val="008A4C6D"/>
    <w:rsid w:val="008A509E"/>
    <w:rsid w:val="008A7452"/>
    <w:rsid w:val="008A7C3C"/>
    <w:rsid w:val="008B0587"/>
    <w:rsid w:val="008B07B5"/>
    <w:rsid w:val="008B089E"/>
    <w:rsid w:val="008B08BB"/>
    <w:rsid w:val="008B1C32"/>
    <w:rsid w:val="008B24AF"/>
    <w:rsid w:val="008B26CE"/>
    <w:rsid w:val="008B3E1C"/>
    <w:rsid w:val="008B3E46"/>
    <w:rsid w:val="008B5E98"/>
    <w:rsid w:val="008B67CC"/>
    <w:rsid w:val="008C20F3"/>
    <w:rsid w:val="008C358E"/>
    <w:rsid w:val="008C3644"/>
    <w:rsid w:val="008C484C"/>
    <w:rsid w:val="008C4EFC"/>
    <w:rsid w:val="008C6388"/>
    <w:rsid w:val="008D07BE"/>
    <w:rsid w:val="008D0953"/>
    <w:rsid w:val="008D0AA2"/>
    <w:rsid w:val="008D4142"/>
    <w:rsid w:val="008D5353"/>
    <w:rsid w:val="008D6775"/>
    <w:rsid w:val="008D67D5"/>
    <w:rsid w:val="008E0353"/>
    <w:rsid w:val="008E151F"/>
    <w:rsid w:val="008E2B89"/>
    <w:rsid w:val="008E39DA"/>
    <w:rsid w:val="008E3BDA"/>
    <w:rsid w:val="008E41F0"/>
    <w:rsid w:val="008E465C"/>
    <w:rsid w:val="008F1CA0"/>
    <w:rsid w:val="008F1EC2"/>
    <w:rsid w:val="008F2484"/>
    <w:rsid w:val="008F2C99"/>
    <w:rsid w:val="008F39EB"/>
    <w:rsid w:val="008F40C5"/>
    <w:rsid w:val="008F43FF"/>
    <w:rsid w:val="008F4CD7"/>
    <w:rsid w:val="008F5B59"/>
    <w:rsid w:val="008F60CB"/>
    <w:rsid w:val="008F7985"/>
    <w:rsid w:val="008F7B66"/>
    <w:rsid w:val="00900F43"/>
    <w:rsid w:val="009014F9"/>
    <w:rsid w:val="00902AF9"/>
    <w:rsid w:val="00903A0E"/>
    <w:rsid w:val="00903A81"/>
    <w:rsid w:val="0090593B"/>
    <w:rsid w:val="009067A5"/>
    <w:rsid w:val="00907B93"/>
    <w:rsid w:val="00910018"/>
    <w:rsid w:val="00910E34"/>
    <w:rsid w:val="009114E1"/>
    <w:rsid w:val="00913AEC"/>
    <w:rsid w:val="00913DE5"/>
    <w:rsid w:val="00914305"/>
    <w:rsid w:val="00914C58"/>
    <w:rsid w:val="00915087"/>
    <w:rsid w:val="009150C1"/>
    <w:rsid w:val="009161FB"/>
    <w:rsid w:val="009176F8"/>
    <w:rsid w:val="00920043"/>
    <w:rsid w:val="00920634"/>
    <w:rsid w:val="009212B4"/>
    <w:rsid w:val="00922D47"/>
    <w:rsid w:val="009244BF"/>
    <w:rsid w:val="00926033"/>
    <w:rsid w:val="00926267"/>
    <w:rsid w:val="00927514"/>
    <w:rsid w:val="009305B0"/>
    <w:rsid w:val="00930FB2"/>
    <w:rsid w:val="0093129E"/>
    <w:rsid w:val="009322AC"/>
    <w:rsid w:val="009330D5"/>
    <w:rsid w:val="00933332"/>
    <w:rsid w:val="00933484"/>
    <w:rsid w:val="00933AF3"/>
    <w:rsid w:val="00933D65"/>
    <w:rsid w:val="00933E39"/>
    <w:rsid w:val="00934278"/>
    <w:rsid w:val="009352BD"/>
    <w:rsid w:val="00936F4F"/>
    <w:rsid w:val="00937863"/>
    <w:rsid w:val="009426CB"/>
    <w:rsid w:val="009427AF"/>
    <w:rsid w:val="00942E1A"/>
    <w:rsid w:val="0094397B"/>
    <w:rsid w:val="00943BC5"/>
    <w:rsid w:val="009440C2"/>
    <w:rsid w:val="00944621"/>
    <w:rsid w:val="0094480E"/>
    <w:rsid w:val="0094561B"/>
    <w:rsid w:val="00945783"/>
    <w:rsid w:val="00945A54"/>
    <w:rsid w:val="0094627E"/>
    <w:rsid w:val="00946942"/>
    <w:rsid w:val="00947D3B"/>
    <w:rsid w:val="00951A78"/>
    <w:rsid w:val="0095277C"/>
    <w:rsid w:val="00952888"/>
    <w:rsid w:val="0095347D"/>
    <w:rsid w:val="009535B9"/>
    <w:rsid w:val="00954C50"/>
    <w:rsid w:val="009558D8"/>
    <w:rsid w:val="00955B41"/>
    <w:rsid w:val="00957A10"/>
    <w:rsid w:val="00957CFD"/>
    <w:rsid w:val="00960D04"/>
    <w:rsid w:val="009611C7"/>
    <w:rsid w:val="00961518"/>
    <w:rsid w:val="0096193B"/>
    <w:rsid w:val="00962752"/>
    <w:rsid w:val="00963073"/>
    <w:rsid w:val="00964559"/>
    <w:rsid w:val="00964A53"/>
    <w:rsid w:val="00964AC7"/>
    <w:rsid w:val="00965893"/>
    <w:rsid w:val="009704D5"/>
    <w:rsid w:val="00972B4A"/>
    <w:rsid w:val="009735F9"/>
    <w:rsid w:val="00977B86"/>
    <w:rsid w:val="00980FEE"/>
    <w:rsid w:val="00982EED"/>
    <w:rsid w:val="00987E2C"/>
    <w:rsid w:val="009910D8"/>
    <w:rsid w:val="0099167C"/>
    <w:rsid w:val="00991E7C"/>
    <w:rsid w:val="009925C6"/>
    <w:rsid w:val="00992795"/>
    <w:rsid w:val="00992A63"/>
    <w:rsid w:val="009932A5"/>
    <w:rsid w:val="009932C3"/>
    <w:rsid w:val="00993553"/>
    <w:rsid w:val="00994CF8"/>
    <w:rsid w:val="00997631"/>
    <w:rsid w:val="00997730"/>
    <w:rsid w:val="00997D14"/>
    <w:rsid w:val="009A05EA"/>
    <w:rsid w:val="009A39B2"/>
    <w:rsid w:val="009A4595"/>
    <w:rsid w:val="009A63A7"/>
    <w:rsid w:val="009A6510"/>
    <w:rsid w:val="009B0018"/>
    <w:rsid w:val="009B156D"/>
    <w:rsid w:val="009B1A48"/>
    <w:rsid w:val="009B1C13"/>
    <w:rsid w:val="009B2F6B"/>
    <w:rsid w:val="009B3EFE"/>
    <w:rsid w:val="009B4D00"/>
    <w:rsid w:val="009B5EF5"/>
    <w:rsid w:val="009B6FD5"/>
    <w:rsid w:val="009B7FEA"/>
    <w:rsid w:val="009B7FF7"/>
    <w:rsid w:val="009C227F"/>
    <w:rsid w:val="009C24CC"/>
    <w:rsid w:val="009C4BCE"/>
    <w:rsid w:val="009C5778"/>
    <w:rsid w:val="009C593A"/>
    <w:rsid w:val="009C6C2A"/>
    <w:rsid w:val="009C71A0"/>
    <w:rsid w:val="009C7F77"/>
    <w:rsid w:val="009D1231"/>
    <w:rsid w:val="009D1413"/>
    <w:rsid w:val="009D40E4"/>
    <w:rsid w:val="009D4490"/>
    <w:rsid w:val="009D5324"/>
    <w:rsid w:val="009D55DC"/>
    <w:rsid w:val="009D5857"/>
    <w:rsid w:val="009D60B1"/>
    <w:rsid w:val="009D6761"/>
    <w:rsid w:val="009E1A0C"/>
    <w:rsid w:val="009E4470"/>
    <w:rsid w:val="009E45F6"/>
    <w:rsid w:val="009E46DB"/>
    <w:rsid w:val="009E4CDD"/>
    <w:rsid w:val="009E76A8"/>
    <w:rsid w:val="009E7D83"/>
    <w:rsid w:val="009F085D"/>
    <w:rsid w:val="009F106B"/>
    <w:rsid w:val="009F108B"/>
    <w:rsid w:val="009F127C"/>
    <w:rsid w:val="009F1B0A"/>
    <w:rsid w:val="009F1FB7"/>
    <w:rsid w:val="009F39B0"/>
    <w:rsid w:val="009F3DD6"/>
    <w:rsid w:val="009F4232"/>
    <w:rsid w:val="009F42EB"/>
    <w:rsid w:val="009F6A05"/>
    <w:rsid w:val="009F7653"/>
    <w:rsid w:val="009F7A3C"/>
    <w:rsid w:val="009F7CF8"/>
    <w:rsid w:val="00A010C9"/>
    <w:rsid w:val="00A02A97"/>
    <w:rsid w:val="00A02BF8"/>
    <w:rsid w:val="00A03877"/>
    <w:rsid w:val="00A04038"/>
    <w:rsid w:val="00A04FBC"/>
    <w:rsid w:val="00A05E38"/>
    <w:rsid w:val="00A06989"/>
    <w:rsid w:val="00A0709E"/>
    <w:rsid w:val="00A07307"/>
    <w:rsid w:val="00A104AA"/>
    <w:rsid w:val="00A104C6"/>
    <w:rsid w:val="00A10E96"/>
    <w:rsid w:val="00A113D6"/>
    <w:rsid w:val="00A120EF"/>
    <w:rsid w:val="00A14BF8"/>
    <w:rsid w:val="00A150D6"/>
    <w:rsid w:val="00A151EE"/>
    <w:rsid w:val="00A15E3C"/>
    <w:rsid w:val="00A1667F"/>
    <w:rsid w:val="00A16E9C"/>
    <w:rsid w:val="00A17646"/>
    <w:rsid w:val="00A20A9A"/>
    <w:rsid w:val="00A21680"/>
    <w:rsid w:val="00A24934"/>
    <w:rsid w:val="00A24D38"/>
    <w:rsid w:val="00A27E4F"/>
    <w:rsid w:val="00A30214"/>
    <w:rsid w:val="00A30580"/>
    <w:rsid w:val="00A31743"/>
    <w:rsid w:val="00A31CEA"/>
    <w:rsid w:val="00A324D2"/>
    <w:rsid w:val="00A32D3F"/>
    <w:rsid w:val="00A32D6D"/>
    <w:rsid w:val="00A335F1"/>
    <w:rsid w:val="00A339E4"/>
    <w:rsid w:val="00A33CDD"/>
    <w:rsid w:val="00A34394"/>
    <w:rsid w:val="00A349AA"/>
    <w:rsid w:val="00A34C89"/>
    <w:rsid w:val="00A35716"/>
    <w:rsid w:val="00A363AC"/>
    <w:rsid w:val="00A36731"/>
    <w:rsid w:val="00A3685C"/>
    <w:rsid w:val="00A42DAB"/>
    <w:rsid w:val="00A44798"/>
    <w:rsid w:val="00A44978"/>
    <w:rsid w:val="00A46C18"/>
    <w:rsid w:val="00A47D69"/>
    <w:rsid w:val="00A50076"/>
    <w:rsid w:val="00A511BA"/>
    <w:rsid w:val="00A53784"/>
    <w:rsid w:val="00A54F48"/>
    <w:rsid w:val="00A558E8"/>
    <w:rsid w:val="00A5592A"/>
    <w:rsid w:val="00A562A0"/>
    <w:rsid w:val="00A57BCD"/>
    <w:rsid w:val="00A6016D"/>
    <w:rsid w:val="00A655E6"/>
    <w:rsid w:val="00A65F3F"/>
    <w:rsid w:val="00A6694A"/>
    <w:rsid w:val="00A67435"/>
    <w:rsid w:val="00A67ADA"/>
    <w:rsid w:val="00A67D58"/>
    <w:rsid w:val="00A702A4"/>
    <w:rsid w:val="00A713DA"/>
    <w:rsid w:val="00A73CE2"/>
    <w:rsid w:val="00A74F0F"/>
    <w:rsid w:val="00A76220"/>
    <w:rsid w:val="00A76F05"/>
    <w:rsid w:val="00A773C9"/>
    <w:rsid w:val="00A7748D"/>
    <w:rsid w:val="00A82CE7"/>
    <w:rsid w:val="00A832AE"/>
    <w:rsid w:val="00A83937"/>
    <w:rsid w:val="00A84588"/>
    <w:rsid w:val="00A8546B"/>
    <w:rsid w:val="00A8561B"/>
    <w:rsid w:val="00A85658"/>
    <w:rsid w:val="00A85724"/>
    <w:rsid w:val="00A86B43"/>
    <w:rsid w:val="00A8753B"/>
    <w:rsid w:val="00A91261"/>
    <w:rsid w:val="00A91322"/>
    <w:rsid w:val="00A92107"/>
    <w:rsid w:val="00A95436"/>
    <w:rsid w:val="00A96167"/>
    <w:rsid w:val="00A96849"/>
    <w:rsid w:val="00A96C83"/>
    <w:rsid w:val="00AA0818"/>
    <w:rsid w:val="00AA0BD5"/>
    <w:rsid w:val="00AA1E64"/>
    <w:rsid w:val="00AA38FE"/>
    <w:rsid w:val="00AA3E53"/>
    <w:rsid w:val="00AA4F88"/>
    <w:rsid w:val="00AA52C8"/>
    <w:rsid w:val="00AA5DD3"/>
    <w:rsid w:val="00AA65A5"/>
    <w:rsid w:val="00AA6B10"/>
    <w:rsid w:val="00AB01AC"/>
    <w:rsid w:val="00AB0B16"/>
    <w:rsid w:val="00AB252A"/>
    <w:rsid w:val="00AB48FF"/>
    <w:rsid w:val="00AB57F9"/>
    <w:rsid w:val="00AB60A2"/>
    <w:rsid w:val="00AB632B"/>
    <w:rsid w:val="00AB6AB8"/>
    <w:rsid w:val="00AB6E52"/>
    <w:rsid w:val="00AB7456"/>
    <w:rsid w:val="00AB7AF0"/>
    <w:rsid w:val="00AC0E44"/>
    <w:rsid w:val="00AC1CCE"/>
    <w:rsid w:val="00AC2242"/>
    <w:rsid w:val="00AC285E"/>
    <w:rsid w:val="00AC2C02"/>
    <w:rsid w:val="00AC2DA5"/>
    <w:rsid w:val="00AC3385"/>
    <w:rsid w:val="00AC40BC"/>
    <w:rsid w:val="00AC49A7"/>
    <w:rsid w:val="00AD00E4"/>
    <w:rsid w:val="00AD058E"/>
    <w:rsid w:val="00AD0EFE"/>
    <w:rsid w:val="00AD1278"/>
    <w:rsid w:val="00AD203D"/>
    <w:rsid w:val="00AD21A7"/>
    <w:rsid w:val="00AD350B"/>
    <w:rsid w:val="00AD367B"/>
    <w:rsid w:val="00AD3EFB"/>
    <w:rsid w:val="00AD3FC1"/>
    <w:rsid w:val="00AD4974"/>
    <w:rsid w:val="00AD63E5"/>
    <w:rsid w:val="00AD78BB"/>
    <w:rsid w:val="00AD7EF1"/>
    <w:rsid w:val="00AE0B1F"/>
    <w:rsid w:val="00AE1198"/>
    <w:rsid w:val="00AE1CCD"/>
    <w:rsid w:val="00AE28EA"/>
    <w:rsid w:val="00AE2CDD"/>
    <w:rsid w:val="00AE3B49"/>
    <w:rsid w:val="00AE4040"/>
    <w:rsid w:val="00AE56CF"/>
    <w:rsid w:val="00AE5F82"/>
    <w:rsid w:val="00AE6019"/>
    <w:rsid w:val="00AF0554"/>
    <w:rsid w:val="00AF1259"/>
    <w:rsid w:val="00AF17F5"/>
    <w:rsid w:val="00AF2068"/>
    <w:rsid w:val="00AF2112"/>
    <w:rsid w:val="00AF234E"/>
    <w:rsid w:val="00AF24BA"/>
    <w:rsid w:val="00AF512C"/>
    <w:rsid w:val="00AF5B04"/>
    <w:rsid w:val="00AF61A1"/>
    <w:rsid w:val="00AF75D2"/>
    <w:rsid w:val="00B0045C"/>
    <w:rsid w:val="00B02E8E"/>
    <w:rsid w:val="00B03801"/>
    <w:rsid w:val="00B04E5A"/>
    <w:rsid w:val="00B0635B"/>
    <w:rsid w:val="00B06CC6"/>
    <w:rsid w:val="00B0742D"/>
    <w:rsid w:val="00B075B2"/>
    <w:rsid w:val="00B10AF0"/>
    <w:rsid w:val="00B10CF3"/>
    <w:rsid w:val="00B1143B"/>
    <w:rsid w:val="00B12590"/>
    <w:rsid w:val="00B14550"/>
    <w:rsid w:val="00B14A5D"/>
    <w:rsid w:val="00B1563E"/>
    <w:rsid w:val="00B2003E"/>
    <w:rsid w:val="00B20466"/>
    <w:rsid w:val="00B20895"/>
    <w:rsid w:val="00B22E59"/>
    <w:rsid w:val="00B23851"/>
    <w:rsid w:val="00B242C4"/>
    <w:rsid w:val="00B242F0"/>
    <w:rsid w:val="00B2582C"/>
    <w:rsid w:val="00B2765C"/>
    <w:rsid w:val="00B30688"/>
    <w:rsid w:val="00B31781"/>
    <w:rsid w:val="00B35A51"/>
    <w:rsid w:val="00B40743"/>
    <w:rsid w:val="00B40F30"/>
    <w:rsid w:val="00B42477"/>
    <w:rsid w:val="00B42CD3"/>
    <w:rsid w:val="00B4519F"/>
    <w:rsid w:val="00B468BA"/>
    <w:rsid w:val="00B47377"/>
    <w:rsid w:val="00B51266"/>
    <w:rsid w:val="00B52CBD"/>
    <w:rsid w:val="00B53859"/>
    <w:rsid w:val="00B53C4D"/>
    <w:rsid w:val="00B54C9B"/>
    <w:rsid w:val="00B55530"/>
    <w:rsid w:val="00B56D6E"/>
    <w:rsid w:val="00B5705B"/>
    <w:rsid w:val="00B60F16"/>
    <w:rsid w:val="00B615D6"/>
    <w:rsid w:val="00B6255F"/>
    <w:rsid w:val="00B62B89"/>
    <w:rsid w:val="00B63B2A"/>
    <w:rsid w:val="00B64AF6"/>
    <w:rsid w:val="00B66EAB"/>
    <w:rsid w:val="00B67657"/>
    <w:rsid w:val="00B67C17"/>
    <w:rsid w:val="00B71B44"/>
    <w:rsid w:val="00B750DE"/>
    <w:rsid w:val="00B7568C"/>
    <w:rsid w:val="00B75DB7"/>
    <w:rsid w:val="00B765E2"/>
    <w:rsid w:val="00B77536"/>
    <w:rsid w:val="00B77537"/>
    <w:rsid w:val="00B77975"/>
    <w:rsid w:val="00B77D4E"/>
    <w:rsid w:val="00B80DE6"/>
    <w:rsid w:val="00B816C1"/>
    <w:rsid w:val="00B81705"/>
    <w:rsid w:val="00B841B8"/>
    <w:rsid w:val="00B846A0"/>
    <w:rsid w:val="00B85242"/>
    <w:rsid w:val="00B857D7"/>
    <w:rsid w:val="00B90713"/>
    <w:rsid w:val="00B9116A"/>
    <w:rsid w:val="00B91A00"/>
    <w:rsid w:val="00B91AEE"/>
    <w:rsid w:val="00B92A9A"/>
    <w:rsid w:val="00B92D59"/>
    <w:rsid w:val="00B93A72"/>
    <w:rsid w:val="00B94309"/>
    <w:rsid w:val="00B951E4"/>
    <w:rsid w:val="00B951EF"/>
    <w:rsid w:val="00B9592B"/>
    <w:rsid w:val="00BA0045"/>
    <w:rsid w:val="00BA0A7B"/>
    <w:rsid w:val="00BA139F"/>
    <w:rsid w:val="00BA3201"/>
    <w:rsid w:val="00BA364C"/>
    <w:rsid w:val="00BA4DF3"/>
    <w:rsid w:val="00BA55D9"/>
    <w:rsid w:val="00BA5662"/>
    <w:rsid w:val="00BA654C"/>
    <w:rsid w:val="00BA6F2E"/>
    <w:rsid w:val="00BA72FF"/>
    <w:rsid w:val="00BA7E79"/>
    <w:rsid w:val="00BB0BC6"/>
    <w:rsid w:val="00BB12EF"/>
    <w:rsid w:val="00BB1412"/>
    <w:rsid w:val="00BB204E"/>
    <w:rsid w:val="00BB3582"/>
    <w:rsid w:val="00BB53DD"/>
    <w:rsid w:val="00BB6613"/>
    <w:rsid w:val="00BB739F"/>
    <w:rsid w:val="00BB75ED"/>
    <w:rsid w:val="00BB77CA"/>
    <w:rsid w:val="00BB7C65"/>
    <w:rsid w:val="00BB7E8E"/>
    <w:rsid w:val="00BC0E93"/>
    <w:rsid w:val="00BC547B"/>
    <w:rsid w:val="00BC62DE"/>
    <w:rsid w:val="00BC6FB3"/>
    <w:rsid w:val="00BC71C2"/>
    <w:rsid w:val="00BC779D"/>
    <w:rsid w:val="00BC792B"/>
    <w:rsid w:val="00BD05BB"/>
    <w:rsid w:val="00BD1C97"/>
    <w:rsid w:val="00BD3C9A"/>
    <w:rsid w:val="00BD49E2"/>
    <w:rsid w:val="00BD4D2A"/>
    <w:rsid w:val="00BD52EA"/>
    <w:rsid w:val="00BD5C6D"/>
    <w:rsid w:val="00BD753E"/>
    <w:rsid w:val="00BE2576"/>
    <w:rsid w:val="00BE2E79"/>
    <w:rsid w:val="00BE2F1F"/>
    <w:rsid w:val="00BE3F1B"/>
    <w:rsid w:val="00BE50C4"/>
    <w:rsid w:val="00BE538A"/>
    <w:rsid w:val="00BE56D7"/>
    <w:rsid w:val="00BE5ACE"/>
    <w:rsid w:val="00BE7305"/>
    <w:rsid w:val="00BE78E5"/>
    <w:rsid w:val="00BE7E49"/>
    <w:rsid w:val="00BF095D"/>
    <w:rsid w:val="00BF1723"/>
    <w:rsid w:val="00BF4776"/>
    <w:rsid w:val="00BF5A0D"/>
    <w:rsid w:val="00BF65F9"/>
    <w:rsid w:val="00BF6C7D"/>
    <w:rsid w:val="00BF6F09"/>
    <w:rsid w:val="00BF7857"/>
    <w:rsid w:val="00C00B39"/>
    <w:rsid w:val="00C02FC8"/>
    <w:rsid w:val="00C030E0"/>
    <w:rsid w:val="00C04C46"/>
    <w:rsid w:val="00C04F4B"/>
    <w:rsid w:val="00C0578E"/>
    <w:rsid w:val="00C057E9"/>
    <w:rsid w:val="00C05A59"/>
    <w:rsid w:val="00C063DD"/>
    <w:rsid w:val="00C070DF"/>
    <w:rsid w:val="00C10B73"/>
    <w:rsid w:val="00C112F9"/>
    <w:rsid w:val="00C11304"/>
    <w:rsid w:val="00C11DD4"/>
    <w:rsid w:val="00C143B6"/>
    <w:rsid w:val="00C14D66"/>
    <w:rsid w:val="00C15E7B"/>
    <w:rsid w:val="00C169B6"/>
    <w:rsid w:val="00C1776B"/>
    <w:rsid w:val="00C215F3"/>
    <w:rsid w:val="00C21D44"/>
    <w:rsid w:val="00C21FCE"/>
    <w:rsid w:val="00C23E00"/>
    <w:rsid w:val="00C24D4B"/>
    <w:rsid w:val="00C27025"/>
    <w:rsid w:val="00C27E6D"/>
    <w:rsid w:val="00C305A3"/>
    <w:rsid w:val="00C3063D"/>
    <w:rsid w:val="00C310D3"/>
    <w:rsid w:val="00C320EA"/>
    <w:rsid w:val="00C32B03"/>
    <w:rsid w:val="00C32E3B"/>
    <w:rsid w:val="00C3390E"/>
    <w:rsid w:val="00C33CB8"/>
    <w:rsid w:val="00C34666"/>
    <w:rsid w:val="00C36F24"/>
    <w:rsid w:val="00C4164F"/>
    <w:rsid w:val="00C41B94"/>
    <w:rsid w:val="00C42030"/>
    <w:rsid w:val="00C42971"/>
    <w:rsid w:val="00C43BAC"/>
    <w:rsid w:val="00C43BEB"/>
    <w:rsid w:val="00C443EF"/>
    <w:rsid w:val="00C44988"/>
    <w:rsid w:val="00C44E3F"/>
    <w:rsid w:val="00C45B1B"/>
    <w:rsid w:val="00C46EFD"/>
    <w:rsid w:val="00C471B7"/>
    <w:rsid w:val="00C472CA"/>
    <w:rsid w:val="00C47E7B"/>
    <w:rsid w:val="00C50DE2"/>
    <w:rsid w:val="00C51972"/>
    <w:rsid w:val="00C5244E"/>
    <w:rsid w:val="00C52794"/>
    <w:rsid w:val="00C529EC"/>
    <w:rsid w:val="00C55B84"/>
    <w:rsid w:val="00C565F7"/>
    <w:rsid w:val="00C5721F"/>
    <w:rsid w:val="00C62D9F"/>
    <w:rsid w:val="00C630B8"/>
    <w:rsid w:val="00C64C2B"/>
    <w:rsid w:val="00C6792B"/>
    <w:rsid w:val="00C67C6F"/>
    <w:rsid w:val="00C70ACB"/>
    <w:rsid w:val="00C70DA1"/>
    <w:rsid w:val="00C7102F"/>
    <w:rsid w:val="00C714D5"/>
    <w:rsid w:val="00C730C3"/>
    <w:rsid w:val="00C73433"/>
    <w:rsid w:val="00C736FE"/>
    <w:rsid w:val="00C7556F"/>
    <w:rsid w:val="00C76344"/>
    <w:rsid w:val="00C80695"/>
    <w:rsid w:val="00C8170A"/>
    <w:rsid w:val="00C8171A"/>
    <w:rsid w:val="00C84803"/>
    <w:rsid w:val="00C85DF7"/>
    <w:rsid w:val="00C908C8"/>
    <w:rsid w:val="00C9091C"/>
    <w:rsid w:val="00C91197"/>
    <w:rsid w:val="00C91484"/>
    <w:rsid w:val="00C918DC"/>
    <w:rsid w:val="00C92E77"/>
    <w:rsid w:val="00C9371A"/>
    <w:rsid w:val="00C9432B"/>
    <w:rsid w:val="00C951E1"/>
    <w:rsid w:val="00C95CA2"/>
    <w:rsid w:val="00C95E2B"/>
    <w:rsid w:val="00C96369"/>
    <w:rsid w:val="00C963A6"/>
    <w:rsid w:val="00C96543"/>
    <w:rsid w:val="00C97CC1"/>
    <w:rsid w:val="00CA03D6"/>
    <w:rsid w:val="00CA08A3"/>
    <w:rsid w:val="00CA10A0"/>
    <w:rsid w:val="00CA132B"/>
    <w:rsid w:val="00CA20FE"/>
    <w:rsid w:val="00CA324D"/>
    <w:rsid w:val="00CA418F"/>
    <w:rsid w:val="00CA4D11"/>
    <w:rsid w:val="00CA53A0"/>
    <w:rsid w:val="00CA5E28"/>
    <w:rsid w:val="00CA60B5"/>
    <w:rsid w:val="00CA6B0F"/>
    <w:rsid w:val="00CA747D"/>
    <w:rsid w:val="00CA7F5C"/>
    <w:rsid w:val="00CB060A"/>
    <w:rsid w:val="00CB0A31"/>
    <w:rsid w:val="00CB11C2"/>
    <w:rsid w:val="00CB1390"/>
    <w:rsid w:val="00CB1D86"/>
    <w:rsid w:val="00CB32E4"/>
    <w:rsid w:val="00CB4BA8"/>
    <w:rsid w:val="00CB57D5"/>
    <w:rsid w:val="00CB767E"/>
    <w:rsid w:val="00CB7D8E"/>
    <w:rsid w:val="00CC008B"/>
    <w:rsid w:val="00CC1157"/>
    <w:rsid w:val="00CC1178"/>
    <w:rsid w:val="00CC19E9"/>
    <w:rsid w:val="00CC677C"/>
    <w:rsid w:val="00CD0490"/>
    <w:rsid w:val="00CD0B01"/>
    <w:rsid w:val="00CD15FD"/>
    <w:rsid w:val="00CD206E"/>
    <w:rsid w:val="00CD2D85"/>
    <w:rsid w:val="00CD466F"/>
    <w:rsid w:val="00CD50B6"/>
    <w:rsid w:val="00CD69DE"/>
    <w:rsid w:val="00CD755A"/>
    <w:rsid w:val="00CE08AE"/>
    <w:rsid w:val="00CE0F79"/>
    <w:rsid w:val="00CE37C6"/>
    <w:rsid w:val="00CE3A7C"/>
    <w:rsid w:val="00CE4851"/>
    <w:rsid w:val="00CE5818"/>
    <w:rsid w:val="00CE7CE9"/>
    <w:rsid w:val="00CF0E46"/>
    <w:rsid w:val="00CF1D9B"/>
    <w:rsid w:val="00CF30CD"/>
    <w:rsid w:val="00CF3CF4"/>
    <w:rsid w:val="00CF3D60"/>
    <w:rsid w:val="00CF3E2F"/>
    <w:rsid w:val="00CF42E9"/>
    <w:rsid w:val="00CF62BD"/>
    <w:rsid w:val="00CF6EA4"/>
    <w:rsid w:val="00CF6FAC"/>
    <w:rsid w:val="00CF71A5"/>
    <w:rsid w:val="00CF7447"/>
    <w:rsid w:val="00CF7EC7"/>
    <w:rsid w:val="00D024D0"/>
    <w:rsid w:val="00D0281F"/>
    <w:rsid w:val="00D038ED"/>
    <w:rsid w:val="00D04195"/>
    <w:rsid w:val="00D04901"/>
    <w:rsid w:val="00D05266"/>
    <w:rsid w:val="00D05A65"/>
    <w:rsid w:val="00D0609A"/>
    <w:rsid w:val="00D07D77"/>
    <w:rsid w:val="00D07EB0"/>
    <w:rsid w:val="00D105C6"/>
    <w:rsid w:val="00D1106A"/>
    <w:rsid w:val="00D112E8"/>
    <w:rsid w:val="00D12A75"/>
    <w:rsid w:val="00D13E3D"/>
    <w:rsid w:val="00D14037"/>
    <w:rsid w:val="00D141A7"/>
    <w:rsid w:val="00D14277"/>
    <w:rsid w:val="00D1676F"/>
    <w:rsid w:val="00D17272"/>
    <w:rsid w:val="00D20468"/>
    <w:rsid w:val="00D210B8"/>
    <w:rsid w:val="00D21343"/>
    <w:rsid w:val="00D218D5"/>
    <w:rsid w:val="00D21B4C"/>
    <w:rsid w:val="00D2316D"/>
    <w:rsid w:val="00D233FC"/>
    <w:rsid w:val="00D242E6"/>
    <w:rsid w:val="00D26516"/>
    <w:rsid w:val="00D2741D"/>
    <w:rsid w:val="00D30220"/>
    <w:rsid w:val="00D30505"/>
    <w:rsid w:val="00D308D5"/>
    <w:rsid w:val="00D32CD9"/>
    <w:rsid w:val="00D32F0A"/>
    <w:rsid w:val="00D34452"/>
    <w:rsid w:val="00D3469F"/>
    <w:rsid w:val="00D349DD"/>
    <w:rsid w:val="00D34F39"/>
    <w:rsid w:val="00D3509B"/>
    <w:rsid w:val="00D3559A"/>
    <w:rsid w:val="00D35642"/>
    <w:rsid w:val="00D3700C"/>
    <w:rsid w:val="00D37F88"/>
    <w:rsid w:val="00D42C14"/>
    <w:rsid w:val="00D4338E"/>
    <w:rsid w:val="00D441E5"/>
    <w:rsid w:val="00D44584"/>
    <w:rsid w:val="00D451CD"/>
    <w:rsid w:val="00D45E15"/>
    <w:rsid w:val="00D470E2"/>
    <w:rsid w:val="00D47ABE"/>
    <w:rsid w:val="00D50E49"/>
    <w:rsid w:val="00D50EF1"/>
    <w:rsid w:val="00D50FB6"/>
    <w:rsid w:val="00D520A5"/>
    <w:rsid w:val="00D52225"/>
    <w:rsid w:val="00D526D6"/>
    <w:rsid w:val="00D5325C"/>
    <w:rsid w:val="00D55188"/>
    <w:rsid w:val="00D56D1C"/>
    <w:rsid w:val="00D57378"/>
    <w:rsid w:val="00D606BA"/>
    <w:rsid w:val="00D60997"/>
    <w:rsid w:val="00D60EBF"/>
    <w:rsid w:val="00D61134"/>
    <w:rsid w:val="00D61A43"/>
    <w:rsid w:val="00D6334A"/>
    <w:rsid w:val="00D67406"/>
    <w:rsid w:val="00D7178E"/>
    <w:rsid w:val="00D71F7C"/>
    <w:rsid w:val="00D735CD"/>
    <w:rsid w:val="00D746A0"/>
    <w:rsid w:val="00D74FF1"/>
    <w:rsid w:val="00D7600A"/>
    <w:rsid w:val="00D7739E"/>
    <w:rsid w:val="00D814BF"/>
    <w:rsid w:val="00D81D48"/>
    <w:rsid w:val="00D8445D"/>
    <w:rsid w:val="00D85BD4"/>
    <w:rsid w:val="00D860C7"/>
    <w:rsid w:val="00D86716"/>
    <w:rsid w:val="00D86BA7"/>
    <w:rsid w:val="00D90402"/>
    <w:rsid w:val="00D91D9C"/>
    <w:rsid w:val="00D91EDA"/>
    <w:rsid w:val="00D9219B"/>
    <w:rsid w:val="00D92345"/>
    <w:rsid w:val="00D9263E"/>
    <w:rsid w:val="00D93D1C"/>
    <w:rsid w:val="00D9637C"/>
    <w:rsid w:val="00D96E8E"/>
    <w:rsid w:val="00DA09B6"/>
    <w:rsid w:val="00DA1DEF"/>
    <w:rsid w:val="00DA1EA8"/>
    <w:rsid w:val="00DA1EF5"/>
    <w:rsid w:val="00DA26F5"/>
    <w:rsid w:val="00DA2D0C"/>
    <w:rsid w:val="00DA33E9"/>
    <w:rsid w:val="00DA34BF"/>
    <w:rsid w:val="00DA44E4"/>
    <w:rsid w:val="00DA55DF"/>
    <w:rsid w:val="00DA621C"/>
    <w:rsid w:val="00DA6444"/>
    <w:rsid w:val="00DA7087"/>
    <w:rsid w:val="00DA7A2B"/>
    <w:rsid w:val="00DB0216"/>
    <w:rsid w:val="00DB1C7A"/>
    <w:rsid w:val="00DB2558"/>
    <w:rsid w:val="00DB31C4"/>
    <w:rsid w:val="00DB358D"/>
    <w:rsid w:val="00DB4529"/>
    <w:rsid w:val="00DB4D2E"/>
    <w:rsid w:val="00DB4E85"/>
    <w:rsid w:val="00DB5C2A"/>
    <w:rsid w:val="00DB5F3E"/>
    <w:rsid w:val="00DB69E8"/>
    <w:rsid w:val="00DB7305"/>
    <w:rsid w:val="00DC0DFD"/>
    <w:rsid w:val="00DC2C6E"/>
    <w:rsid w:val="00DC62F1"/>
    <w:rsid w:val="00DC7085"/>
    <w:rsid w:val="00DC7196"/>
    <w:rsid w:val="00DD0510"/>
    <w:rsid w:val="00DD0E9A"/>
    <w:rsid w:val="00DD1060"/>
    <w:rsid w:val="00DD144A"/>
    <w:rsid w:val="00DD1D78"/>
    <w:rsid w:val="00DD1EE4"/>
    <w:rsid w:val="00DD2DC8"/>
    <w:rsid w:val="00DD3606"/>
    <w:rsid w:val="00DD5174"/>
    <w:rsid w:val="00DD661D"/>
    <w:rsid w:val="00DD6C01"/>
    <w:rsid w:val="00DE0FDC"/>
    <w:rsid w:val="00DE100A"/>
    <w:rsid w:val="00DE1C0D"/>
    <w:rsid w:val="00DE324F"/>
    <w:rsid w:val="00DE339A"/>
    <w:rsid w:val="00DE3C41"/>
    <w:rsid w:val="00DE5CA6"/>
    <w:rsid w:val="00DE6D7B"/>
    <w:rsid w:val="00DF1031"/>
    <w:rsid w:val="00DF2750"/>
    <w:rsid w:val="00DF2EB3"/>
    <w:rsid w:val="00DF42B9"/>
    <w:rsid w:val="00DF440A"/>
    <w:rsid w:val="00DF6AC9"/>
    <w:rsid w:val="00DF7443"/>
    <w:rsid w:val="00DF75D9"/>
    <w:rsid w:val="00E000B7"/>
    <w:rsid w:val="00E001F1"/>
    <w:rsid w:val="00E03542"/>
    <w:rsid w:val="00E03ED1"/>
    <w:rsid w:val="00E05E9F"/>
    <w:rsid w:val="00E06906"/>
    <w:rsid w:val="00E06A67"/>
    <w:rsid w:val="00E07078"/>
    <w:rsid w:val="00E07429"/>
    <w:rsid w:val="00E118D1"/>
    <w:rsid w:val="00E13299"/>
    <w:rsid w:val="00E15BE7"/>
    <w:rsid w:val="00E17140"/>
    <w:rsid w:val="00E20240"/>
    <w:rsid w:val="00E2033F"/>
    <w:rsid w:val="00E21A9C"/>
    <w:rsid w:val="00E223E8"/>
    <w:rsid w:val="00E22601"/>
    <w:rsid w:val="00E23D2A"/>
    <w:rsid w:val="00E23EC0"/>
    <w:rsid w:val="00E25C5A"/>
    <w:rsid w:val="00E2621A"/>
    <w:rsid w:val="00E26363"/>
    <w:rsid w:val="00E2674A"/>
    <w:rsid w:val="00E306EA"/>
    <w:rsid w:val="00E31733"/>
    <w:rsid w:val="00E31D3C"/>
    <w:rsid w:val="00E32190"/>
    <w:rsid w:val="00E337EA"/>
    <w:rsid w:val="00E3616F"/>
    <w:rsid w:val="00E366D6"/>
    <w:rsid w:val="00E36E0F"/>
    <w:rsid w:val="00E36F5A"/>
    <w:rsid w:val="00E422A5"/>
    <w:rsid w:val="00E44F76"/>
    <w:rsid w:val="00E44FBD"/>
    <w:rsid w:val="00E45C87"/>
    <w:rsid w:val="00E46E2C"/>
    <w:rsid w:val="00E46F67"/>
    <w:rsid w:val="00E5012F"/>
    <w:rsid w:val="00E51BED"/>
    <w:rsid w:val="00E53596"/>
    <w:rsid w:val="00E5483D"/>
    <w:rsid w:val="00E54D2F"/>
    <w:rsid w:val="00E555DE"/>
    <w:rsid w:val="00E57A02"/>
    <w:rsid w:val="00E6102B"/>
    <w:rsid w:val="00E63EB6"/>
    <w:rsid w:val="00E641A0"/>
    <w:rsid w:val="00E67680"/>
    <w:rsid w:val="00E70B7E"/>
    <w:rsid w:val="00E71486"/>
    <w:rsid w:val="00E7187B"/>
    <w:rsid w:val="00E71892"/>
    <w:rsid w:val="00E72CD0"/>
    <w:rsid w:val="00E73183"/>
    <w:rsid w:val="00E73EEA"/>
    <w:rsid w:val="00E74433"/>
    <w:rsid w:val="00E760C8"/>
    <w:rsid w:val="00E770B3"/>
    <w:rsid w:val="00E777C8"/>
    <w:rsid w:val="00E77805"/>
    <w:rsid w:val="00E77A1B"/>
    <w:rsid w:val="00E8010C"/>
    <w:rsid w:val="00E803D2"/>
    <w:rsid w:val="00E81F4B"/>
    <w:rsid w:val="00E84B65"/>
    <w:rsid w:val="00E85CE1"/>
    <w:rsid w:val="00E8622D"/>
    <w:rsid w:val="00E8630C"/>
    <w:rsid w:val="00E938AB"/>
    <w:rsid w:val="00E93B4F"/>
    <w:rsid w:val="00E957FB"/>
    <w:rsid w:val="00E95811"/>
    <w:rsid w:val="00E95872"/>
    <w:rsid w:val="00E961E6"/>
    <w:rsid w:val="00E97949"/>
    <w:rsid w:val="00EA2681"/>
    <w:rsid w:val="00EA2930"/>
    <w:rsid w:val="00EA2B6B"/>
    <w:rsid w:val="00EA32F3"/>
    <w:rsid w:val="00EA3F86"/>
    <w:rsid w:val="00EA49C9"/>
    <w:rsid w:val="00EA4E5A"/>
    <w:rsid w:val="00EA4F11"/>
    <w:rsid w:val="00EA6048"/>
    <w:rsid w:val="00EB007E"/>
    <w:rsid w:val="00EB40E5"/>
    <w:rsid w:val="00EB427B"/>
    <w:rsid w:val="00EB6247"/>
    <w:rsid w:val="00EB675D"/>
    <w:rsid w:val="00EB6F04"/>
    <w:rsid w:val="00EB7611"/>
    <w:rsid w:val="00EB7E86"/>
    <w:rsid w:val="00EC0208"/>
    <w:rsid w:val="00EC0313"/>
    <w:rsid w:val="00EC0DEA"/>
    <w:rsid w:val="00EC0F76"/>
    <w:rsid w:val="00EC390F"/>
    <w:rsid w:val="00EC59A3"/>
    <w:rsid w:val="00EC61BD"/>
    <w:rsid w:val="00ED01BA"/>
    <w:rsid w:val="00ED196C"/>
    <w:rsid w:val="00ED1BEF"/>
    <w:rsid w:val="00ED29C3"/>
    <w:rsid w:val="00ED30D4"/>
    <w:rsid w:val="00ED4B92"/>
    <w:rsid w:val="00ED4FFC"/>
    <w:rsid w:val="00ED6E3C"/>
    <w:rsid w:val="00ED74C9"/>
    <w:rsid w:val="00EE06A7"/>
    <w:rsid w:val="00EE1415"/>
    <w:rsid w:val="00EE16E3"/>
    <w:rsid w:val="00EE20ED"/>
    <w:rsid w:val="00EE34B0"/>
    <w:rsid w:val="00EE34D2"/>
    <w:rsid w:val="00EE4BE4"/>
    <w:rsid w:val="00EE61A3"/>
    <w:rsid w:val="00EF03B2"/>
    <w:rsid w:val="00EF05B2"/>
    <w:rsid w:val="00EF0F96"/>
    <w:rsid w:val="00EF2E74"/>
    <w:rsid w:val="00EF3CC1"/>
    <w:rsid w:val="00EF472D"/>
    <w:rsid w:val="00EF5822"/>
    <w:rsid w:val="00EF63FA"/>
    <w:rsid w:val="00EF6489"/>
    <w:rsid w:val="00EF78AC"/>
    <w:rsid w:val="00EF7EA5"/>
    <w:rsid w:val="00F00081"/>
    <w:rsid w:val="00F022B7"/>
    <w:rsid w:val="00F0303B"/>
    <w:rsid w:val="00F03066"/>
    <w:rsid w:val="00F03586"/>
    <w:rsid w:val="00F03E75"/>
    <w:rsid w:val="00F04A40"/>
    <w:rsid w:val="00F055EB"/>
    <w:rsid w:val="00F06C5F"/>
    <w:rsid w:val="00F06EFA"/>
    <w:rsid w:val="00F072E1"/>
    <w:rsid w:val="00F12397"/>
    <w:rsid w:val="00F131CA"/>
    <w:rsid w:val="00F13B3D"/>
    <w:rsid w:val="00F13B7C"/>
    <w:rsid w:val="00F15616"/>
    <w:rsid w:val="00F16104"/>
    <w:rsid w:val="00F17771"/>
    <w:rsid w:val="00F20600"/>
    <w:rsid w:val="00F20615"/>
    <w:rsid w:val="00F2192D"/>
    <w:rsid w:val="00F27DA9"/>
    <w:rsid w:val="00F302A3"/>
    <w:rsid w:val="00F317A1"/>
    <w:rsid w:val="00F31909"/>
    <w:rsid w:val="00F32C24"/>
    <w:rsid w:val="00F3455E"/>
    <w:rsid w:val="00F347A9"/>
    <w:rsid w:val="00F35370"/>
    <w:rsid w:val="00F35DA0"/>
    <w:rsid w:val="00F36256"/>
    <w:rsid w:val="00F366AC"/>
    <w:rsid w:val="00F41B27"/>
    <w:rsid w:val="00F42866"/>
    <w:rsid w:val="00F42C88"/>
    <w:rsid w:val="00F42E0C"/>
    <w:rsid w:val="00F44A54"/>
    <w:rsid w:val="00F44C34"/>
    <w:rsid w:val="00F45043"/>
    <w:rsid w:val="00F45612"/>
    <w:rsid w:val="00F45B1E"/>
    <w:rsid w:val="00F45C64"/>
    <w:rsid w:val="00F45D5C"/>
    <w:rsid w:val="00F469EA"/>
    <w:rsid w:val="00F479BE"/>
    <w:rsid w:val="00F51C33"/>
    <w:rsid w:val="00F52C3B"/>
    <w:rsid w:val="00F5336C"/>
    <w:rsid w:val="00F538B2"/>
    <w:rsid w:val="00F5632F"/>
    <w:rsid w:val="00F57476"/>
    <w:rsid w:val="00F574C3"/>
    <w:rsid w:val="00F60C2D"/>
    <w:rsid w:val="00F60D7D"/>
    <w:rsid w:val="00F61140"/>
    <w:rsid w:val="00F61389"/>
    <w:rsid w:val="00F62339"/>
    <w:rsid w:val="00F63A2C"/>
    <w:rsid w:val="00F64EE1"/>
    <w:rsid w:val="00F656DD"/>
    <w:rsid w:val="00F65EF5"/>
    <w:rsid w:val="00F6635B"/>
    <w:rsid w:val="00F67357"/>
    <w:rsid w:val="00F67974"/>
    <w:rsid w:val="00F67AEE"/>
    <w:rsid w:val="00F70DCC"/>
    <w:rsid w:val="00F7190D"/>
    <w:rsid w:val="00F71DF9"/>
    <w:rsid w:val="00F7233A"/>
    <w:rsid w:val="00F74270"/>
    <w:rsid w:val="00F744A0"/>
    <w:rsid w:val="00F7479E"/>
    <w:rsid w:val="00F74884"/>
    <w:rsid w:val="00F7501B"/>
    <w:rsid w:val="00F7573B"/>
    <w:rsid w:val="00F75C3E"/>
    <w:rsid w:val="00F7696F"/>
    <w:rsid w:val="00F76EB3"/>
    <w:rsid w:val="00F8044E"/>
    <w:rsid w:val="00F8066C"/>
    <w:rsid w:val="00F81977"/>
    <w:rsid w:val="00F843EB"/>
    <w:rsid w:val="00F85929"/>
    <w:rsid w:val="00F91429"/>
    <w:rsid w:val="00F91D54"/>
    <w:rsid w:val="00F91EA3"/>
    <w:rsid w:val="00F92C5A"/>
    <w:rsid w:val="00F95839"/>
    <w:rsid w:val="00F9653A"/>
    <w:rsid w:val="00F9774B"/>
    <w:rsid w:val="00FA08D1"/>
    <w:rsid w:val="00FA2E17"/>
    <w:rsid w:val="00FA32EB"/>
    <w:rsid w:val="00FA3615"/>
    <w:rsid w:val="00FA696C"/>
    <w:rsid w:val="00FA726E"/>
    <w:rsid w:val="00FA730D"/>
    <w:rsid w:val="00FB03D7"/>
    <w:rsid w:val="00FB110D"/>
    <w:rsid w:val="00FB1248"/>
    <w:rsid w:val="00FB14B5"/>
    <w:rsid w:val="00FB20AF"/>
    <w:rsid w:val="00FB2AB9"/>
    <w:rsid w:val="00FB4831"/>
    <w:rsid w:val="00FB4D94"/>
    <w:rsid w:val="00FB665F"/>
    <w:rsid w:val="00FB79F5"/>
    <w:rsid w:val="00FB7D7D"/>
    <w:rsid w:val="00FC0F1C"/>
    <w:rsid w:val="00FC13BC"/>
    <w:rsid w:val="00FC1C6B"/>
    <w:rsid w:val="00FC34BA"/>
    <w:rsid w:val="00FC398E"/>
    <w:rsid w:val="00FC5173"/>
    <w:rsid w:val="00FC5ED8"/>
    <w:rsid w:val="00FC6000"/>
    <w:rsid w:val="00FC652E"/>
    <w:rsid w:val="00FD116E"/>
    <w:rsid w:val="00FD21C0"/>
    <w:rsid w:val="00FD3585"/>
    <w:rsid w:val="00FD528B"/>
    <w:rsid w:val="00FD566B"/>
    <w:rsid w:val="00FD61D3"/>
    <w:rsid w:val="00FD6C2E"/>
    <w:rsid w:val="00FD75FE"/>
    <w:rsid w:val="00FD7C5A"/>
    <w:rsid w:val="00FE149B"/>
    <w:rsid w:val="00FE55A8"/>
    <w:rsid w:val="00FE5BEB"/>
    <w:rsid w:val="00FE64E7"/>
    <w:rsid w:val="00FE7078"/>
    <w:rsid w:val="00FE7CDB"/>
    <w:rsid w:val="00FF04DC"/>
    <w:rsid w:val="00FF49D6"/>
    <w:rsid w:val="00FF563A"/>
    <w:rsid w:val="00FF5A08"/>
    <w:rsid w:val="00FF758E"/>
    <w:rsid w:val="00FF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Body Text Indent 3" w:uiPriority="99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1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Numbered - 1,Section,h1,h11,H1,Attribute Heading 1,Attribute Heading 11,Attribute Heading 12,Attribute Heading 13,Attribute Heading 111,Attribute Heading 121,Attribute Heading 14,Attribute Heading 112,Attribute Heading 122,Attribute Heading 15"/>
    <w:basedOn w:val="Normal"/>
    <w:next w:val="Normal"/>
    <w:qFormat/>
    <w:rsid w:val="004C1A9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,Major,H2,Topic Headding,h2,2,headi,heading2,h21,h22,21,Reset numbering,Heading 2 Number,Heading 2a,PARA2,PARA21,PARA22,PARA23,PARA24,PARA25,T23,chn,Chapter x.x,cont2,A.B.C.,l2,T2,Outline2,T21,T22,Outline21,T211,H21,Heading 2 Hidde"/>
    <w:basedOn w:val="Heading1"/>
    <w:next w:val="Normal"/>
    <w:qFormat/>
    <w:rsid w:val="00272008"/>
    <w:pPr>
      <w:outlineLvl w:val="1"/>
    </w:pPr>
  </w:style>
  <w:style w:type="paragraph" w:styleId="Heading3">
    <w:name w:val="heading 3"/>
    <w:aliases w:val="Numbered - 3,H3,h3,h31,h32,Level 1 - 1,Level 3 Topic Heading,3,sub-sub,Level 3,Minor1,1.2.3.,heading3,HHHeading,l3,Level 3 Head,sh3,NormalHeading 3,Chapter x.x.x,Title3,1.1.1 Heading 3,(Alt+3),(Alt+3)1,(Alt+3)2,(Alt+3)3,(Alt+3)4,cont3,Heading "/>
    <w:basedOn w:val="Heading2"/>
    <w:next w:val="Normal"/>
    <w:link w:val="Heading3Char"/>
    <w:uiPriority w:val="99"/>
    <w:qFormat/>
    <w:rsid w:val="00A0709E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,Sub-Minor,h4,Level 2 - a,H4,Req,H41,Bullet 1,Project table,Propos,Bullet 11,Bullet 12,Bullet 13,Bullet 14,Bullet 15,Bullet 16,PR12,Schedule,4heading,4,(Shift Ctrl 4),Titre 41,t4.T4,a) b) c),(Alt+4),(Alt+4)1,H42,(Alt+4)2,H43,(Alt+4"/>
    <w:basedOn w:val="Heading3"/>
    <w:next w:val="Normal"/>
    <w:uiPriority w:val="9"/>
    <w:qFormat/>
    <w:rsid w:val="006A09AB"/>
    <w:pPr>
      <w:numPr>
        <w:ilvl w:val="3"/>
        <w:numId w:val="4"/>
      </w:num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6A09AB"/>
    <w:pPr>
      <w:numPr>
        <w:ilvl w:val="4"/>
      </w:num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6A09AB"/>
    <w:pPr>
      <w:numPr>
        <w:ilvl w:val="5"/>
      </w:num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6A09AB"/>
    <w:pPr>
      <w:numPr>
        <w:ilvl w:val="6"/>
      </w:num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6A09AB"/>
    <w:pPr>
      <w:numPr>
        <w:ilvl w:val="7"/>
      </w:numPr>
      <w:outlineLvl w:val="7"/>
    </w:pPr>
  </w:style>
  <w:style w:type="paragraph" w:styleId="Heading9">
    <w:name w:val="heading 9"/>
    <w:aliases w:val="Numbered - 9,Titre 10"/>
    <w:basedOn w:val="Heading8"/>
    <w:next w:val="Normal"/>
    <w:link w:val="Heading9Char"/>
    <w:qFormat/>
    <w:rsid w:val="006A09A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C1A97"/>
  </w:style>
  <w:style w:type="paragraph" w:styleId="BodyTextIndent">
    <w:name w:val="Body Text Indent"/>
    <w:basedOn w:val="Normal"/>
    <w:link w:val="BodyTextIndentChar"/>
    <w:rsid w:val="004C1A97"/>
    <w:pPr>
      <w:ind w:left="288"/>
    </w:pPr>
  </w:style>
  <w:style w:type="paragraph" w:customStyle="1" w:styleId="DfESBullets">
    <w:name w:val="DfESBullets"/>
    <w:basedOn w:val="Normal"/>
    <w:rsid w:val="004C1A97"/>
    <w:pPr>
      <w:numPr>
        <w:numId w:val="1"/>
      </w:numPr>
      <w:spacing w:after="240"/>
    </w:pPr>
  </w:style>
  <w:style w:type="paragraph" w:customStyle="1" w:styleId="DfESOutNumbered">
    <w:name w:val="DfESOutNumbered"/>
    <w:basedOn w:val="Normal"/>
    <w:rsid w:val="00E366D6"/>
    <w:pPr>
      <w:numPr>
        <w:numId w:val="2"/>
      </w:numPr>
      <w:spacing w:after="240"/>
    </w:pPr>
  </w:style>
  <w:style w:type="paragraph" w:styleId="Footer">
    <w:name w:val="footer"/>
    <w:basedOn w:val="Normal"/>
    <w:rsid w:val="004C1A97"/>
    <w:pPr>
      <w:tabs>
        <w:tab w:val="center" w:pos="4153"/>
        <w:tab w:val="right" w:pos="8306"/>
      </w:tabs>
    </w:pPr>
  </w:style>
  <w:style w:type="paragraph" w:styleId="Header">
    <w:name w:val="header"/>
    <w:aliases w:val="h"/>
    <w:basedOn w:val="Normal"/>
    <w:rsid w:val="004C1A9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4C1A9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4C1A9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4C1A97"/>
    <w:pPr>
      <w:spacing w:after="240"/>
    </w:pPr>
  </w:style>
  <w:style w:type="character" w:styleId="PageNumber">
    <w:name w:val="page number"/>
    <w:basedOn w:val="DefaultParagraphFont"/>
    <w:rsid w:val="004C1A97"/>
  </w:style>
  <w:style w:type="paragraph" w:customStyle="1" w:styleId="ISAText">
    <w:name w:val="ISA Text"/>
    <w:basedOn w:val="Normal"/>
    <w:link w:val="ISATextChar"/>
    <w:uiPriority w:val="99"/>
    <w:rsid w:val="00D60EBF"/>
    <w:pPr>
      <w:ind w:left="720"/>
    </w:pPr>
    <w:rPr>
      <w:sz w:val="24"/>
    </w:rPr>
  </w:style>
  <w:style w:type="paragraph" w:customStyle="1" w:styleId="ISAHead1">
    <w:name w:val="ISA Head 1"/>
    <w:basedOn w:val="ISAText"/>
    <w:next w:val="ISAText"/>
    <w:autoRedefine/>
    <w:rsid w:val="00BA364C"/>
    <w:pPr>
      <w:keepLines/>
      <w:numPr>
        <w:numId w:val="4"/>
      </w:numPr>
      <w:outlineLvl w:val="0"/>
    </w:pPr>
    <w:rPr>
      <w:b/>
    </w:rPr>
  </w:style>
  <w:style w:type="paragraph" w:customStyle="1" w:styleId="Sub-Heading">
    <w:name w:val="Sub-Heading"/>
    <w:basedOn w:val="Heading"/>
    <w:next w:val="Numbered"/>
    <w:rsid w:val="004C1A97"/>
    <w:pPr>
      <w:spacing w:before="0"/>
    </w:pPr>
  </w:style>
  <w:style w:type="paragraph" w:styleId="Subtitle">
    <w:name w:val="Subtitle"/>
    <w:basedOn w:val="Normal"/>
    <w:qFormat/>
    <w:rsid w:val="004C1A97"/>
    <w:pPr>
      <w:spacing w:after="60"/>
      <w:jc w:val="center"/>
    </w:pPr>
    <w:rPr>
      <w:i/>
    </w:rPr>
  </w:style>
  <w:style w:type="paragraph" w:customStyle="1" w:styleId="ISAHead2">
    <w:name w:val="ISA Head 2"/>
    <w:basedOn w:val="ISAHead1"/>
    <w:next w:val="ISAText"/>
    <w:autoRedefine/>
    <w:rsid w:val="009330D5"/>
    <w:pPr>
      <w:keepNext/>
      <w:numPr>
        <w:ilvl w:val="1"/>
      </w:numPr>
      <w:outlineLvl w:val="1"/>
    </w:pPr>
  </w:style>
  <w:style w:type="paragraph" w:customStyle="1" w:styleId="ISAHead3">
    <w:name w:val="ISA Head 3"/>
    <w:basedOn w:val="ISAHead2"/>
    <w:next w:val="ISAText"/>
    <w:autoRedefine/>
    <w:rsid w:val="006A09AB"/>
    <w:pPr>
      <w:numPr>
        <w:ilvl w:val="2"/>
      </w:numPr>
      <w:outlineLvl w:val="2"/>
    </w:pPr>
  </w:style>
  <w:style w:type="paragraph" w:customStyle="1" w:styleId="ISAAnnex1">
    <w:name w:val="ISA Annex 1"/>
    <w:basedOn w:val="ISAHead1"/>
    <w:next w:val="ISAText"/>
    <w:rsid w:val="00AF512C"/>
    <w:pPr>
      <w:numPr>
        <w:numId w:val="3"/>
      </w:numPr>
    </w:pPr>
  </w:style>
  <w:style w:type="paragraph" w:styleId="Date">
    <w:name w:val="Date"/>
    <w:basedOn w:val="Normal"/>
    <w:next w:val="Normal"/>
    <w:rsid w:val="00EA4F11"/>
    <w:pPr>
      <w:widowControl/>
      <w:overflowPunct/>
      <w:autoSpaceDE/>
      <w:autoSpaceDN/>
      <w:adjustRightInd/>
      <w:spacing w:before="160" w:after="160" w:line="320" w:lineRule="atLeast"/>
      <w:textAlignment w:val="auto"/>
    </w:pPr>
    <w:rPr>
      <w:sz w:val="28"/>
    </w:rPr>
  </w:style>
  <w:style w:type="paragraph" w:customStyle="1" w:styleId="ISAHeader">
    <w:name w:val="ISA Header"/>
    <w:basedOn w:val="Header"/>
    <w:rsid w:val="00BE50C4"/>
    <w:rPr>
      <w:rFonts w:cs="Arial"/>
      <w:sz w:val="24"/>
      <w:szCs w:val="22"/>
    </w:rPr>
  </w:style>
  <w:style w:type="table" w:styleId="TableGrid">
    <w:name w:val="Table Grid"/>
    <w:basedOn w:val="TableNormal"/>
    <w:uiPriority w:val="59"/>
    <w:rsid w:val="009F3DD6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AFooter">
    <w:name w:val="ISA Footer"/>
    <w:basedOn w:val="Footer"/>
    <w:rsid w:val="00E72CD0"/>
    <w:rPr>
      <w:sz w:val="18"/>
      <w:szCs w:val="18"/>
    </w:rPr>
  </w:style>
  <w:style w:type="paragraph" w:customStyle="1" w:styleId="TableTitles">
    <w:name w:val="Table Titles"/>
    <w:basedOn w:val="Normal"/>
    <w:rsid w:val="00AF75D2"/>
    <w:pPr>
      <w:widowControl/>
      <w:overflowPunct/>
      <w:autoSpaceDE/>
      <w:autoSpaceDN/>
      <w:adjustRightInd/>
      <w:spacing w:before="40" w:after="40" w:line="200" w:lineRule="atLeast"/>
      <w:jc w:val="both"/>
      <w:textAlignment w:val="auto"/>
    </w:pPr>
    <w:rPr>
      <w:b/>
      <w:bCs/>
      <w:color w:val="0000CC"/>
      <w:sz w:val="18"/>
    </w:rPr>
  </w:style>
  <w:style w:type="paragraph" w:styleId="Caption">
    <w:name w:val="caption"/>
    <w:basedOn w:val="Normal"/>
    <w:next w:val="Normal"/>
    <w:link w:val="CaptionChar"/>
    <w:qFormat/>
    <w:rsid w:val="00AF75D2"/>
    <w:pPr>
      <w:widowControl/>
      <w:overflowPunct/>
      <w:autoSpaceDE/>
      <w:autoSpaceDN/>
      <w:adjustRightInd/>
      <w:spacing w:after="160" w:line="320" w:lineRule="atLeast"/>
      <w:ind w:left="360" w:hanging="360"/>
      <w:textAlignment w:val="auto"/>
    </w:pPr>
    <w:rPr>
      <w:b/>
    </w:rPr>
  </w:style>
  <w:style w:type="paragraph" w:styleId="TOC1">
    <w:name w:val="toc 1"/>
    <w:basedOn w:val="Normal"/>
    <w:next w:val="Normal"/>
    <w:autoRedefine/>
    <w:uiPriority w:val="39"/>
    <w:rsid w:val="00266511"/>
    <w:pPr>
      <w:tabs>
        <w:tab w:val="left" w:pos="1134"/>
        <w:tab w:val="right" w:leader="dot" w:pos="9016"/>
      </w:tabs>
      <w:spacing w:before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857136"/>
    <w:pPr>
      <w:tabs>
        <w:tab w:val="clear" w:pos="1134"/>
        <w:tab w:val="clear" w:pos="9016"/>
        <w:tab w:val="left" w:pos="1440"/>
        <w:tab w:val="right" w:leader="dot" w:pos="9000"/>
      </w:tabs>
      <w:spacing w:before="0"/>
    </w:pPr>
    <w:rPr>
      <w:b w:val="0"/>
    </w:rPr>
  </w:style>
  <w:style w:type="paragraph" w:styleId="TOC3">
    <w:name w:val="toc 3"/>
    <w:basedOn w:val="TOC2"/>
    <w:next w:val="Normal"/>
    <w:autoRedefine/>
    <w:semiHidden/>
    <w:rsid w:val="00227DE2"/>
    <w:pPr>
      <w:tabs>
        <w:tab w:val="clear" w:pos="1440"/>
        <w:tab w:val="left" w:pos="1800"/>
      </w:tabs>
    </w:pPr>
  </w:style>
  <w:style w:type="character" w:styleId="Hyperlink">
    <w:name w:val="Hyperlink"/>
    <w:uiPriority w:val="99"/>
    <w:rsid w:val="00B816C1"/>
    <w:rPr>
      <w:color w:val="0000FF"/>
      <w:u w:val="single"/>
    </w:rPr>
  </w:style>
  <w:style w:type="paragraph" w:customStyle="1" w:styleId="ISAAnnex2">
    <w:name w:val="ISA Annex 2"/>
    <w:basedOn w:val="ISAAnnex1"/>
    <w:next w:val="ISAText"/>
    <w:rsid w:val="00AF512C"/>
    <w:pPr>
      <w:numPr>
        <w:ilvl w:val="1"/>
      </w:numPr>
      <w:outlineLvl w:val="1"/>
    </w:pPr>
  </w:style>
  <w:style w:type="paragraph" w:customStyle="1" w:styleId="ISAAnnex3">
    <w:name w:val="ISA Annex 3"/>
    <w:basedOn w:val="ISAAnnex2"/>
    <w:next w:val="ISAText"/>
    <w:rsid w:val="00AF512C"/>
    <w:pPr>
      <w:numPr>
        <w:ilvl w:val="2"/>
      </w:numPr>
      <w:outlineLvl w:val="2"/>
    </w:pPr>
  </w:style>
  <w:style w:type="paragraph" w:styleId="BodyText2">
    <w:name w:val="Body Text 2"/>
    <w:basedOn w:val="Normal"/>
    <w:rsid w:val="00454B29"/>
    <w:pPr>
      <w:spacing w:after="120" w:line="480" w:lineRule="auto"/>
    </w:pPr>
  </w:style>
  <w:style w:type="paragraph" w:styleId="TOC4">
    <w:name w:val="toc 4"/>
    <w:basedOn w:val="TOC3"/>
    <w:next w:val="Normal"/>
    <w:autoRedefine/>
    <w:semiHidden/>
    <w:rsid w:val="00D14277"/>
  </w:style>
  <w:style w:type="paragraph" w:styleId="BodyTextIndent2">
    <w:name w:val="Body Text Indent 2"/>
    <w:basedOn w:val="Normal"/>
    <w:rsid w:val="00454B29"/>
    <w:pPr>
      <w:spacing w:after="120" w:line="480" w:lineRule="auto"/>
      <w:ind w:left="283"/>
    </w:pPr>
  </w:style>
  <w:style w:type="character" w:styleId="CommentReference">
    <w:name w:val="annotation reference"/>
    <w:uiPriority w:val="99"/>
    <w:rsid w:val="00C7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73433"/>
  </w:style>
  <w:style w:type="paragraph" w:styleId="BalloonText">
    <w:name w:val="Balloon Text"/>
    <w:basedOn w:val="Normal"/>
    <w:link w:val="BalloonTextChar"/>
    <w:semiHidden/>
    <w:rsid w:val="00C73433"/>
    <w:rPr>
      <w:rFonts w:ascii="Tahoma" w:hAnsi="Tahoma"/>
      <w:sz w:val="16"/>
      <w:szCs w:val="16"/>
    </w:rPr>
  </w:style>
  <w:style w:type="paragraph" w:styleId="BodyText3">
    <w:name w:val="Body Text 3"/>
    <w:basedOn w:val="Normal"/>
    <w:link w:val="BodyText3Char"/>
    <w:rsid w:val="00246E3A"/>
    <w:pPr>
      <w:keepLines/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46E3A"/>
    <w:rPr>
      <w:rFonts w:ascii="Arial" w:hAnsi="Arial"/>
      <w:sz w:val="16"/>
      <w:szCs w:val="16"/>
      <w:lang w:eastAsia="en-US"/>
    </w:rPr>
  </w:style>
  <w:style w:type="paragraph" w:styleId="NormalIndent">
    <w:name w:val="Normal Indent"/>
    <w:aliases w:val="Normal Indent Char,ni,bold normal,o,ShortTab,ShortTab1,ShortTab2,ShortTab11,ShortTab3,ShortTab12,ShortTab4,ShortTab13,ShortTab5,ShortTab14,Normal Indent Char2 Char,Normal Indent Char Char2 Char,Normal Indent Char1 Char1 Char1 Char1,ni Cha"/>
    <w:basedOn w:val="Normal"/>
    <w:link w:val="NormalIndentChar1"/>
    <w:rsid w:val="00246E3A"/>
    <w:pPr>
      <w:keepLines/>
      <w:widowControl/>
      <w:tabs>
        <w:tab w:val="left" w:pos="2552"/>
      </w:tabs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2"/>
    </w:rPr>
  </w:style>
  <w:style w:type="paragraph" w:styleId="FootnoteText">
    <w:name w:val="footnote text"/>
    <w:basedOn w:val="Normal"/>
    <w:link w:val="FootnoteTextChar"/>
    <w:rsid w:val="00246E3A"/>
    <w:pPr>
      <w:keepLines/>
      <w:widowControl/>
      <w:tabs>
        <w:tab w:val="left" w:pos="284"/>
      </w:tabs>
      <w:overflowPunct/>
      <w:autoSpaceDE/>
      <w:autoSpaceDN/>
      <w:adjustRightInd/>
      <w:jc w:val="both"/>
      <w:textAlignment w:val="auto"/>
    </w:pPr>
    <w:rPr>
      <w:rFonts w:ascii="Times New Roman" w:hAnsi="Times New Roman"/>
    </w:rPr>
  </w:style>
  <w:style w:type="character" w:customStyle="1" w:styleId="FootnoteTextChar">
    <w:name w:val="Footnote Text Char"/>
    <w:link w:val="FootnoteText"/>
    <w:rsid w:val="00246E3A"/>
    <w:rPr>
      <w:lang w:eastAsia="en-US"/>
    </w:rPr>
  </w:style>
  <w:style w:type="paragraph" w:customStyle="1" w:styleId="BodyText1">
    <w:name w:val="Body Text1"/>
    <w:link w:val="bodytextChar0"/>
    <w:rsid w:val="00246E3A"/>
    <w:pPr>
      <w:keepLines/>
      <w:spacing w:after="120" w:line="220" w:lineRule="atLeast"/>
    </w:pPr>
    <w:rPr>
      <w:lang w:eastAsia="en-US"/>
    </w:rPr>
  </w:style>
  <w:style w:type="paragraph" w:styleId="ListBullet">
    <w:name w:val="List Bullet"/>
    <w:aliases w:val="UL,List Bullet Char1,List Bullet Char1 Char,List Bullet Char Char Char, Char"/>
    <w:basedOn w:val="Normal"/>
    <w:rsid w:val="00246E3A"/>
    <w:pPr>
      <w:keepLines/>
      <w:widowControl/>
      <w:tabs>
        <w:tab w:val="left" w:pos="284"/>
      </w:tabs>
      <w:overflowPunct/>
      <w:autoSpaceDE/>
      <w:autoSpaceDN/>
      <w:adjustRightInd/>
      <w:spacing w:after="80"/>
      <w:ind w:left="284" w:hanging="284"/>
      <w:jc w:val="both"/>
      <w:textAlignment w:val="auto"/>
    </w:pPr>
    <w:rPr>
      <w:rFonts w:ascii="Times New Roman" w:hAnsi="Times New Roman"/>
      <w:sz w:val="22"/>
    </w:rPr>
  </w:style>
  <w:style w:type="paragraph" w:customStyle="1" w:styleId="TableBullets">
    <w:name w:val="Table Bullets"/>
    <w:basedOn w:val="ListBullet"/>
    <w:rsid w:val="00246E3A"/>
    <w:pPr>
      <w:tabs>
        <w:tab w:val="clear" w:pos="284"/>
        <w:tab w:val="left" w:pos="288"/>
        <w:tab w:val="num" w:pos="1080"/>
      </w:tabs>
      <w:spacing w:before="60" w:after="40" w:line="240" w:lineRule="atLeast"/>
      <w:ind w:left="1080" w:hanging="360"/>
      <w:jc w:val="left"/>
    </w:pPr>
    <w:rPr>
      <w:rFonts w:ascii="Verdana" w:hAnsi="Verdana"/>
      <w:bCs/>
      <w:sz w:val="18"/>
      <w:lang w:val="en-US"/>
    </w:rPr>
  </w:style>
  <w:style w:type="paragraph" w:customStyle="1" w:styleId="TableText">
    <w:name w:val="Table Text"/>
    <w:basedOn w:val="Normal"/>
    <w:link w:val="TableTextChar"/>
    <w:rsid w:val="00246E3A"/>
    <w:pPr>
      <w:keepNext/>
      <w:keepLines/>
      <w:widowControl/>
      <w:overflowPunct/>
      <w:autoSpaceDE/>
      <w:autoSpaceDN/>
      <w:adjustRightInd/>
      <w:spacing w:before="40" w:after="40" w:line="240" w:lineRule="atLeast"/>
      <w:textAlignment w:val="auto"/>
    </w:pPr>
    <w:rPr>
      <w:rFonts w:ascii="Verdana" w:hAnsi="Verdana"/>
      <w:sz w:val="18"/>
      <w:lang w:val="en-US"/>
    </w:rPr>
  </w:style>
  <w:style w:type="character" w:customStyle="1" w:styleId="TableTextChar">
    <w:name w:val="Table Text Char"/>
    <w:link w:val="TableText"/>
    <w:rsid w:val="00246E3A"/>
    <w:rPr>
      <w:rFonts w:ascii="Verdana" w:hAnsi="Verdana"/>
      <w:sz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46E3A"/>
    <w:pPr>
      <w:keepLines/>
    </w:pPr>
    <w:rPr>
      <w:b/>
      <w:bCs/>
    </w:rPr>
  </w:style>
  <w:style w:type="character" w:customStyle="1" w:styleId="CommentTextChar">
    <w:name w:val="Comment Text Char"/>
    <w:link w:val="CommentText"/>
    <w:uiPriority w:val="99"/>
    <w:rsid w:val="00246E3A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46E3A"/>
    <w:rPr>
      <w:rFonts w:ascii="Arial" w:hAnsi="Arial"/>
      <w:lang w:eastAsia="en-US"/>
    </w:rPr>
  </w:style>
  <w:style w:type="paragraph" w:customStyle="1" w:styleId="StyleHeading3">
    <w:name w:val="Style Heading 3"/>
    <w:basedOn w:val="Heading3"/>
    <w:next w:val="Normal"/>
    <w:rsid w:val="00246E3A"/>
    <w:pPr>
      <w:keepNext/>
      <w:widowControl/>
      <w:numPr>
        <w:ilvl w:val="2"/>
      </w:numPr>
      <w:tabs>
        <w:tab w:val="num" w:pos="794"/>
      </w:tabs>
      <w:overflowPunct/>
      <w:autoSpaceDE/>
      <w:autoSpaceDN/>
      <w:adjustRightInd/>
      <w:spacing w:before="240" w:after="60"/>
      <w:ind w:left="794" w:hanging="794"/>
      <w:textAlignment w:val="auto"/>
    </w:pPr>
    <w:rPr>
      <w:rFonts w:ascii="Garamond" w:hAnsi="Garamond" w:cs="Arial"/>
      <w:b/>
      <w:bCs/>
      <w:kern w:val="0"/>
      <w:sz w:val="26"/>
      <w:szCs w:val="26"/>
      <w:lang w:val="en-US"/>
    </w:rPr>
  </w:style>
  <w:style w:type="paragraph" w:styleId="NoSpacing">
    <w:name w:val="No Spacing"/>
    <w:qFormat/>
    <w:rsid w:val="00246E3A"/>
    <w:rPr>
      <w:rFonts w:ascii="Calibri" w:eastAsia="Calibri" w:hAnsi="Calibri"/>
      <w:sz w:val="22"/>
      <w:szCs w:val="22"/>
      <w:lang w:val="en-US" w:eastAsia="en-US"/>
    </w:rPr>
  </w:style>
  <w:style w:type="character" w:styleId="LineNumber">
    <w:name w:val="line number"/>
    <w:basedOn w:val="DefaultParagraphFont"/>
    <w:rsid w:val="00246E3A"/>
  </w:style>
  <w:style w:type="character" w:styleId="FootnoteReference">
    <w:name w:val="footnote reference"/>
    <w:rsid w:val="00246E3A"/>
    <w:rPr>
      <w:vertAlign w:val="superscript"/>
    </w:rPr>
  </w:style>
  <w:style w:type="character" w:styleId="FollowedHyperlink">
    <w:name w:val="FollowedHyperlink"/>
    <w:rsid w:val="00246E3A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6E3A"/>
    <w:pPr>
      <w:keepLines/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rsid w:val="00246E3A"/>
    <w:rPr>
      <w:rFonts w:ascii="Tahoma" w:hAnsi="Tahoma" w:cs="Tahoma"/>
      <w:shd w:val="clear" w:color="auto" w:fill="00008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317A1"/>
    <w:pPr>
      <w:ind w:left="720"/>
      <w:contextualSpacing/>
    </w:pPr>
  </w:style>
  <w:style w:type="paragraph" w:customStyle="1" w:styleId="Paragraph1">
    <w:name w:val="Paragraph 1"/>
    <w:basedOn w:val="Normal"/>
    <w:link w:val="Paragraph1Char"/>
    <w:qFormat/>
    <w:rsid w:val="00982EED"/>
    <w:pPr>
      <w:widowControl/>
      <w:suppressAutoHyphens/>
      <w:overflowPunct/>
      <w:autoSpaceDE/>
      <w:autoSpaceDN/>
      <w:adjustRightInd/>
      <w:spacing w:after="120"/>
      <w:jc w:val="both"/>
      <w:textAlignment w:val="auto"/>
    </w:pPr>
  </w:style>
  <w:style w:type="character" w:customStyle="1" w:styleId="Paragraph1Char">
    <w:name w:val="Paragraph 1 Char"/>
    <w:link w:val="Paragraph1"/>
    <w:locked/>
    <w:rsid w:val="00982EED"/>
    <w:rPr>
      <w:rFonts w:ascii="Arial" w:hAnsi="Arial"/>
      <w:lang w:eastAsia="en-US"/>
    </w:rPr>
  </w:style>
  <w:style w:type="character" w:customStyle="1" w:styleId="Heading9Char">
    <w:name w:val="Heading 9 Char"/>
    <w:aliases w:val="Numbered - 9 Char,Titre 10 Char"/>
    <w:link w:val="Heading9"/>
    <w:locked/>
    <w:rsid w:val="00982EED"/>
    <w:rPr>
      <w:rFonts w:ascii="Arial" w:hAnsi="Arial"/>
      <w:kern w:val="28"/>
      <w:lang w:eastAsia="en-US"/>
    </w:rPr>
  </w:style>
  <w:style w:type="character" w:customStyle="1" w:styleId="CaptionChar">
    <w:name w:val="Caption Char"/>
    <w:link w:val="Caption"/>
    <w:rsid w:val="00982EED"/>
    <w:rPr>
      <w:rFonts w:ascii="Arial" w:hAnsi="Arial"/>
      <w:b/>
      <w:lang w:eastAsia="en-US"/>
    </w:rPr>
  </w:style>
  <w:style w:type="paragraph" w:customStyle="1" w:styleId="ParagraphBullet">
    <w:name w:val="Paragraph Bullet"/>
    <w:basedOn w:val="Normal"/>
    <w:link w:val="ParagraphBulletChar"/>
    <w:qFormat/>
    <w:rsid w:val="00982EED"/>
    <w:pPr>
      <w:widowControl/>
      <w:tabs>
        <w:tab w:val="num" w:pos="0"/>
      </w:tabs>
      <w:suppressAutoHyphens/>
      <w:overflowPunct/>
      <w:autoSpaceDE/>
      <w:autoSpaceDN/>
      <w:adjustRightInd/>
      <w:spacing w:after="120"/>
      <w:ind w:left="720" w:hanging="720"/>
      <w:jc w:val="both"/>
      <w:textAlignment w:val="auto"/>
    </w:pPr>
  </w:style>
  <w:style w:type="character" w:customStyle="1" w:styleId="ISATextChar">
    <w:name w:val="ISA Text Char"/>
    <w:link w:val="ISAText"/>
    <w:uiPriority w:val="99"/>
    <w:rsid w:val="00757149"/>
    <w:rPr>
      <w:rFonts w:ascii="Arial" w:hAnsi="Arial"/>
      <w:sz w:val="24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F52C3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ParagraphBulletChar">
    <w:name w:val="Paragraph Bullet Char"/>
    <w:link w:val="ParagraphBullet"/>
    <w:locked/>
    <w:rsid w:val="003F78EC"/>
    <w:rPr>
      <w:rFonts w:ascii="Arial" w:hAnsi="Arial"/>
      <w:lang w:eastAsia="en-US"/>
    </w:rPr>
  </w:style>
  <w:style w:type="character" w:customStyle="1" w:styleId="BodyTextChar">
    <w:name w:val="Body Text Char"/>
    <w:link w:val="BodyText"/>
    <w:rsid w:val="00030E67"/>
    <w:rPr>
      <w:rFonts w:ascii="Arial" w:hAnsi="Arial"/>
      <w:lang w:eastAsia="en-US"/>
    </w:rPr>
  </w:style>
  <w:style w:type="character" w:customStyle="1" w:styleId="BodyTextIndentChar">
    <w:name w:val="Body Text Indent Char"/>
    <w:link w:val="BodyTextIndent"/>
    <w:rsid w:val="00030E67"/>
    <w:rPr>
      <w:rFonts w:ascii="Arial" w:hAnsi="Arial"/>
      <w:lang w:eastAsia="en-US"/>
    </w:rPr>
  </w:style>
  <w:style w:type="paragraph" w:customStyle="1" w:styleId="text">
    <w:name w:val="text"/>
    <w:basedOn w:val="Normal"/>
    <w:link w:val="textChar"/>
    <w:rsid w:val="003443AB"/>
    <w:pPr>
      <w:keepLines/>
      <w:widowControl/>
      <w:overflowPunct/>
      <w:autoSpaceDE/>
      <w:autoSpaceDN/>
      <w:adjustRightInd/>
      <w:ind w:left="567" w:right="284"/>
      <w:textAlignment w:val="auto"/>
    </w:pPr>
  </w:style>
  <w:style w:type="character" w:customStyle="1" w:styleId="textChar">
    <w:name w:val="text Char"/>
    <w:link w:val="text"/>
    <w:locked/>
    <w:rsid w:val="003443AB"/>
    <w:rPr>
      <w:rFonts w:ascii="Arial" w:hAnsi="Arial"/>
    </w:rPr>
  </w:style>
  <w:style w:type="paragraph" w:customStyle="1" w:styleId="CharCharCharCharCharCharCharCharCharCharCharCharChar1">
    <w:name w:val="Char Char Char Char Char Char Char Char Char Char Char Char Char1"/>
    <w:basedOn w:val="Normal"/>
    <w:rsid w:val="003443A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editsection">
    <w:name w:val="editsection"/>
    <w:basedOn w:val="DefaultParagraphFont"/>
    <w:rsid w:val="005A0F23"/>
  </w:style>
  <w:style w:type="character" w:customStyle="1" w:styleId="mw-headline">
    <w:name w:val="mw-headline"/>
    <w:basedOn w:val="DefaultParagraphFont"/>
    <w:rsid w:val="005A0F23"/>
  </w:style>
  <w:style w:type="paragraph" w:styleId="TableofFigures">
    <w:name w:val="table of figures"/>
    <w:basedOn w:val="Normal"/>
    <w:next w:val="Normal"/>
    <w:uiPriority w:val="99"/>
    <w:rsid w:val="00AB01AC"/>
    <w:pPr>
      <w:widowControl/>
      <w:suppressAutoHyphens/>
      <w:overflowPunct/>
      <w:autoSpaceDE/>
      <w:autoSpaceDN/>
      <w:adjustRightInd/>
      <w:spacing w:before="60"/>
      <w:ind w:left="400" w:hanging="400"/>
      <w:jc w:val="both"/>
      <w:textAlignment w:val="auto"/>
    </w:pPr>
  </w:style>
  <w:style w:type="paragraph" w:customStyle="1" w:styleId="SubHead">
    <w:name w:val="SubHead"/>
    <w:next w:val="Normal"/>
    <w:rsid w:val="00F9774B"/>
    <w:pPr>
      <w:suppressAutoHyphens/>
    </w:pPr>
    <w:rPr>
      <w:rFonts w:ascii="Arial" w:hAnsi="Arial"/>
      <w:b/>
      <w:sz w:val="26"/>
      <w:lang w:eastAsia="en-US"/>
    </w:rPr>
  </w:style>
  <w:style w:type="character" w:customStyle="1" w:styleId="BalloonTextChar">
    <w:name w:val="Balloon Text Char"/>
    <w:link w:val="BalloonText"/>
    <w:semiHidden/>
    <w:locked/>
    <w:rsid w:val="00F9774B"/>
    <w:rPr>
      <w:rFonts w:ascii="Tahoma" w:hAnsi="Tahoma" w:cs="Tahoma"/>
      <w:sz w:val="16"/>
      <w:szCs w:val="16"/>
      <w:lang w:eastAsia="en-US"/>
    </w:rPr>
  </w:style>
  <w:style w:type="paragraph" w:customStyle="1" w:styleId="GuideText">
    <w:name w:val="Guide Text"/>
    <w:basedOn w:val="Normal"/>
    <w:next w:val="Normal"/>
    <w:rsid w:val="008A2EBC"/>
    <w:pPr>
      <w:widowControl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verflowPunct/>
      <w:autoSpaceDE/>
      <w:autoSpaceDN/>
      <w:adjustRightInd/>
      <w:spacing w:after="120"/>
      <w:ind w:left="709"/>
      <w:jc w:val="both"/>
      <w:textAlignment w:val="auto"/>
    </w:pPr>
    <w:rPr>
      <w:rFonts w:cs="Arial"/>
      <w:iCs/>
      <w:vanish/>
      <w:color w:val="0000FF"/>
    </w:rPr>
  </w:style>
  <w:style w:type="character" w:customStyle="1" w:styleId="NormalIndentChar1">
    <w:name w:val="Normal Indent Char1"/>
    <w:aliases w:val="Normal Indent Char Char,ni Char,bold normal Char,o Char,ShortTab Char,ShortTab1 Char,ShortTab2 Char,ShortTab11 Char,ShortTab3 Char,ShortTab12 Char,ShortTab4 Char,ShortTab13 Char,ShortTab5 Char,ShortTab14 Char,ni Cha Char"/>
    <w:link w:val="NormalIndent"/>
    <w:locked/>
    <w:rsid w:val="005854B1"/>
    <w:rPr>
      <w:sz w:val="22"/>
      <w:lang w:eastAsia="en-US"/>
    </w:rPr>
  </w:style>
  <w:style w:type="character" w:customStyle="1" w:styleId="Heading3Char">
    <w:name w:val="Heading 3 Char"/>
    <w:aliases w:val="Numbered - 3 Char,H3 Char,h3 Char,h31 Char,h32 Char,Level 1 - 1 Char,Level 3 Topic Heading Char,3 Char,sub-sub Char,Level 3 Char,Minor1 Char,1.2.3. Char,heading3 Char,HHHeading Char,l3 Char,Level 3 Head Char,sh3 Char,NormalHeading 3 Char"/>
    <w:basedOn w:val="DefaultParagraphFont"/>
    <w:link w:val="Heading3"/>
    <w:uiPriority w:val="99"/>
    <w:locked/>
    <w:rsid w:val="00287F67"/>
    <w:rPr>
      <w:rFonts w:ascii="Arial" w:hAnsi="Arial"/>
      <w:kern w:val="28"/>
      <w:lang w:eastAsia="en-US"/>
    </w:rPr>
  </w:style>
  <w:style w:type="paragraph" w:customStyle="1" w:styleId="NormalPGP">
    <w:name w:val="Normal PGP"/>
    <w:basedOn w:val="Normal"/>
    <w:link w:val="NormalPGPChar"/>
    <w:rsid w:val="00224255"/>
    <w:pPr>
      <w:widowControl/>
      <w:overflowPunct/>
      <w:autoSpaceDE/>
      <w:autoSpaceDN/>
      <w:adjustRightInd/>
      <w:spacing w:before="120"/>
      <w:ind w:left="142"/>
      <w:jc w:val="both"/>
      <w:textAlignment w:val="auto"/>
    </w:pPr>
  </w:style>
  <w:style w:type="character" w:customStyle="1" w:styleId="NormalPGPChar">
    <w:name w:val="Normal PGP Char"/>
    <w:link w:val="NormalPGP"/>
    <w:rsid w:val="00224255"/>
    <w:rPr>
      <w:rFonts w:ascii="Arial" w:hAnsi="Arial"/>
      <w:lang w:eastAsia="en-US"/>
    </w:rPr>
  </w:style>
  <w:style w:type="paragraph" w:customStyle="1" w:styleId="Body2">
    <w:name w:val="Body 2"/>
    <w:basedOn w:val="Normal"/>
    <w:rsid w:val="009B2F6B"/>
    <w:pPr>
      <w:widowControl/>
      <w:overflowPunct/>
      <w:autoSpaceDE/>
      <w:autoSpaceDN/>
      <w:adjustRightInd/>
      <w:spacing w:after="240"/>
      <w:ind w:left="850"/>
      <w:jc w:val="both"/>
      <w:textAlignment w:val="auto"/>
    </w:pPr>
    <w:rPr>
      <w:rFonts w:cs="Arial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9B2F6B"/>
    <w:pPr>
      <w:widowControl/>
      <w:overflowPunct/>
      <w:autoSpaceDE/>
      <w:autoSpaceDN/>
      <w:adjustRightInd/>
      <w:spacing w:after="120"/>
      <w:ind w:left="283"/>
      <w:jc w:val="both"/>
      <w:textAlignment w:val="auto"/>
    </w:pPr>
    <w:rPr>
      <w:rFonts w:cs="Arial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2F6B"/>
    <w:rPr>
      <w:rFonts w:ascii="Arial" w:hAnsi="Arial" w:cs="Arial"/>
      <w:sz w:val="16"/>
      <w:szCs w:val="16"/>
    </w:rPr>
  </w:style>
  <w:style w:type="character" w:customStyle="1" w:styleId="st1">
    <w:name w:val="st1"/>
    <w:basedOn w:val="DefaultParagraphFont"/>
    <w:rsid w:val="00EE34B0"/>
  </w:style>
  <w:style w:type="paragraph" w:styleId="Revision">
    <w:name w:val="Revision"/>
    <w:hidden/>
    <w:uiPriority w:val="99"/>
    <w:semiHidden/>
    <w:rsid w:val="00076DA7"/>
    <w:rPr>
      <w:rFonts w:ascii="Arial" w:hAnsi="Arial"/>
      <w:lang w:eastAsia="en-US"/>
    </w:rPr>
  </w:style>
  <w:style w:type="paragraph" w:customStyle="1" w:styleId="Body">
    <w:name w:val="Body"/>
    <w:aliases w:val="b,AOBoldkwn,Bullet"/>
    <w:link w:val="BodyChar1"/>
    <w:uiPriority w:val="99"/>
    <w:rsid w:val="004123F2"/>
    <w:pPr>
      <w:spacing w:before="120" w:after="120"/>
      <w:ind w:left="851"/>
    </w:pPr>
    <w:rPr>
      <w:rFonts w:ascii="Arial" w:hAnsi="Arial"/>
      <w:color w:val="000000"/>
      <w:lang w:eastAsia="en-US"/>
    </w:rPr>
  </w:style>
  <w:style w:type="character" w:customStyle="1" w:styleId="BodyChar1">
    <w:name w:val="Body Char1"/>
    <w:aliases w:val="b Char"/>
    <w:basedOn w:val="DefaultParagraphFont"/>
    <w:link w:val="Body"/>
    <w:uiPriority w:val="99"/>
    <w:locked/>
    <w:rsid w:val="004123F2"/>
    <w:rPr>
      <w:rFonts w:ascii="Arial" w:hAnsi="Arial"/>
      <w:color w:val="000000"/>
      <w:lang w:eastAsia="en-US"/>
    </w:rPr>
  </w:style>
  <w:style w:type="table" w:customStyle="1" w:styleId="TableGrid1">
    <w:name w:val="Table Grid1"/>
    <w:basedOn w:val="TableNormal"/>
    <w:next w:val="TableGrid"/>
    <w:rsid w:val="0012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0">
    <w:name w:val="body text Char"/>
    <w:link w:val="BodyText1"/>
    <w:locked/>
    <w:rsid w:val="00310D88"/>
    <w:rPr>
      <w:lang w:eastAsia="en-US"/>
    </w:rPr>
  </w:style>
  <w:style w:type="paragraph" w:customStyle="1" w:styleId="Level2">
    <w:name w:val="Level 2"/>
    <w:basedOn w:val="Body2"/>
    <w:link w:val="Level2Char"/>
    <w:uiPriority w:val="99"/>
    <w:rsid w:val="00095F47"/>
    <w:pPr>
      <w:tabs>
        <w:tab w:val="num" w:pos="850"/>
      </w:tabs>
      <w:ind w:hanging="850"/>
      <w:outlineLvl w:val="1"/>
    </w:pPr>
  </w:style>
  <w:style w:type="paragraph" w:customStyle="1" w:styleId="Level1">
    <w:name w:val="Level 1"/>
    <w:basedOn w:val="Normal"/>
    <w:uiPriority w:val="99"/>
    <w:rsid w:val="00095F47"/>
    <w:pPr>
      <w:widowControl/>
      <w:tabs>
        <w:tab w:val="num" w:pos="850"/>
      </w:tabs>
      <w:overflowPunct/>
      <w:autoSpaceDE/>
      <w:autoSpaceDN/>
      <w:adjustRightInd/>
      <w:spacing w:after="240"/>
      <w:ind w:left="850" w:hanging="850"/>
      <w:jc w:val="both"/>
      <w:textAlignment w:val="auto"/>
      <w:outlineLvl w:val="0"/>
    </w:pPr>
    <w:rPr>
      <w:rFonts w:cs="Arial"/>
      <w:lang w:eastAsia="en-GB"/>
    </w:rPr>
  </w:style>
  <w:style w:type="paragraph" w:customStyle="1" w:styleId="Level4">
    <w:name w:val="Level 4"/>
    <w:basedOn w:val="Normal"/>
    <w:uiPriority w:val="99"/>
    <w:rsid w:val="00095F47"/>
    <w:pPr>
      <w:widowControl/>
      <w:tabs>
        <w:tab w:val="num" w:pos="2551"/>
      </w:tabs>
      <w:overflowPunct/>
      <w:autoSpaceDE/>
      <w:autoSpaceDN/>
      <w:adjustRightInd/>
      <w:spacing w:after="240"/>
      <w:ind w:left="2551" w:hanging="850"/>
      <w:jc w:val="both"/>
      <w:textAlignment w:val="auto"/>
      <w:outlineLvl w:val="3"/>
    </w:pPr>
    <w:rPr>
      <w:rFonts w:cs="Arial"/>
      <w:lang w:eastAsia="en-GB"/>
    </w:rPr>
  </w:style>
  <w:style w:type="paragraph" w:customStyle="1" w:styleId="Level5">
    <w:name w:val="Level 5"/>
    <w:basedOn w:val="Normal"/>
    <w:uiPriority w:val="99"/>
    <w:rsid w:val="00095F47"/>
    <w:pPr>
      <w:widowControl/>
      <w:tabs>
        <w:tab w:val="num" w:pos="3402"/>
      </w:tabs>
      <w:overflowPunct/>
      <w:autoSpaceDE/>
      <w:autoSpaceDN/>
      <w:adjustRightInd/>
      <w:spacing w:after="240"/>
      <w:ind w:left="3402" w:hanging="851"/>
      <w:jc w:val="both"/>
      <w:textAlignment w:val="auto"/>
      <w:outlineLvl w:val="4"/>
    </w:pPr>
    <w:rPr>
      <w:rFonts w:cs="Arial"/>
      <w:lang w:eastAsia="en-GB"/>
    </w:rPr>
  </w:style>
  <w:style w:type="paragraph" w:customStyle="1" w:styleId="Level6">
    <w:name w:val="Level 6"/>
    <w:basedOn w:val="Normal"/>
    <w:uiPriority w:val="99"/>
    <w:rsid w:val="00095F47"/>
    <w:pPr>
      <w:widowControl/>
      <w:tabs>
        <w:tab w:val="num" w:pos="4252"/>
      </w:tabs>
      <w:overflowPunct/>
      <w:autoSpaceDE/>
      <w:autoSpaceDN/>
      <w:adjustRightInd/>
      <w:spacing w:after="240"/>
      <w:ind w:left="4252" w:hanging="850"/>
      <w:jc w:val="both"/>
      <w:textAlignment w:val="auto"/>
      <w:outlineLvl w:val="5"/>
    </w:pPr>
    <w:rPr>
      <w:rFonts w:cs="Arial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6C5F"/>
    <w:rPr>
      <w:rFonts w:ascii="Arial" w:hAnsi="Arial"/>
      <w:lang w:eastAsia="en-US"/>
    </w:rPr>
  </w:style>
  <w:style w:type="character" w:customStyle="1" w:styleId="Level2Char">
    <w:name w:val="Level 2 Char"/>
    <w:basedOn w:val="DefaultParagraphFont"/>
    <w:link w:val="Level2"/>
    <w:uiPriority w:val="99"/>
    <w:locked/>
    <w:rsid w:val="003A66B5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0A0ED3"/>
    <w:rPr>
      <w:i/>
      <w:iCs/>
    </w:rPr>
  </w:style>
  <w:style w:type="paragraph" w:styleId="NormalWeb">
    <w:name w:val="Normal (Web)"/>
    <w:basedOn w:val="Normal"/>
    <w:uiPriority w:val="99"/>
    <w:unhideWhenUsed/>
    <w:rsid w:val="0015610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14A5D"/>
    <w:rPr>
      <w:color w:val="808080"/>
    </w:rPr>
  </w:style>
  <w:style w:type="character" w:customStyle="1" w:styleId="TableContentChar">
    <w:name w:val="Table Content Char"/>
    <w:link w:val="TableContent"/>
    <w:locked/>
    <w:rsid w:val="00D05A65"/>
    <w:rPr>
      <w:rFonts w:ascii="Arial" w:hAnsi="Arial" w:cs="Arial"/>
    </w:rPr>
  </w:style>
  <w:style w:type="paragraph" w:customStyle="1" w:styleId="TableContent">
    <w:name w:val="Table Content"/>
    <w:basedOn w:val="Normal"/>
    <w:link w:val="TableContentChar"/>
    <w:qFormat/>
    <w:rsid w:val="00D05A65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cs="Arial"/>
    </w:rPr>
  </w:style>
  <w:style w:type="character" w:customStyle="1" w:styleId="TableHeadingChar">
    <w:name w:val="Table Heading Char"/>
    <w:link w:val="TableHeading"/>
    <w:locked/>
    <w:rsid w:val="00D05A65"/>
    <w:rPr>
      <w:rFonts w:ascii="Arial" w:hAnsi="Arial" w:cs="Arial"/>
      <w:b/>
    </w:rPr>
  </w:style>
  <w:style w:type="paragraph" w:customStyle="1" w:styleId="TableHeading">
    <w:name w:val="Table Heading"/>
    <w:basedOn w:val="TableContent"/>
    <w:link w:val="TableHeadingChar"/>
    <w:qFormat/>
    <w:rsid w:val="00D05A65"/>
    <w:pPr>
      <w:jc w:val="center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9" w:unhideWhenUsed="0" w:qFormat="1"/>
    <w:lsdException w:name="heading 4" w:semiHidden="0" w:uiPriority="9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annotation text" w:uiPriority="99"/>
    <w:lsdException w:name="caption" w:qFormat="1"/>
    <w:lsdException w:name="table of figures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Body Text Indent 3" w:uiPriority="99"/>
    <w:lsdException w:name="Hyperlink" w:uiPriority="99"/>
    <w:lsdException w:name="Strong" w:semiHidden="0" w:unhideWhenUsed="0" w:qFormat="1"/>
    <w:lsdException w:name="Emphasis" w:semiHidden="0" w:uiPriority="2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919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lang w:eastAsia="en-US"/>
    </w:rPr>
  </w:style>
  <w:style w:type="paragraph" w:styleId="Heading1">
    <w:name w:val="heading 1"/>
    <w:aliases w:val="Numbered - 1,Section,h1,h11,H1,Attribute Heading 1,Attribute Heading 11,Attribute Heading 12,Attribute Heading 13,Attribute Heading 111,Attribute Heading 121,Attribute Heading 14,Attribute Heading 112,Attribute Heading 122,Attribute Heading 15"/>
    <w:basedOn w:val="Normal"/>
    <w:next w:val="Normal"/>
    <w:qFormat/>
    <w:rsid w:val="004C1A97"/>
    <w:pPr>
      <w:keepNext/>
      <w:keepLines/>
      <w:spacing w:before="240" w:after="240"/>
      <w:outlineLvl w:val="0"/>
    </w:pPr>
    <w:rPr>
      <w:b/>
      <w:kern w:val="28"/>
    </w:rPr>
  </w:style>
  <w:style w:type="paragraph" w:styleId="Heading2">
    <w:name w:val="heading 2"/>
    <w:aliases w:val="Numbered - 2,Major,H2,Topic Headding,h2,2,headi,heading2,h21,h22,21,Reset numbering,Heading 2 Number,Heading 2a,PARA2,PARA21,PARA22,PARA23,PARA24,PARA25,T23,chn,Chapter x.x,cont2,A.B.C.,l2,T2,Outline2,T21,T22,Outline21,T211,H21,Heading 2 Hidde"/>
    <w:basedOn w:val="Heading1"/>
    <w:next w:val="Normal"/>
    <w:qFormat/>
    <w:rsid w:val="00272008"/>
    <w:pPr>
      <w:outlineLvl w:val="1"/>
    </w:pPr>
  </w:style>
  <w:style w:type="paragraph" w:styleId="Heading3">
    <w:name w:val="heading 3"/>
    <w:aliases w:val="Numbered - 3,H3,h3,h31,h32,Level 1 - 1,Level 3 Topic Heading,3,sub-sub,Level 3,Minor1,1.2.3.,heading3,HHHeading,l3,Level 3 Head,sh3,NormalHeading 3,Chapter x.x.x,Title3,1.1.1 Heading 3,(Alt+3),(Alt+3)1,(Alt+3)2,(Alt+3)3,(Alt+3)4,cont3,Heading "/>
    <w:basedOn w:val="Heading2"/>
    <w:next w:val="Normal"/>
    <w:link w:val="Heading3Char"/>
    <w:uiPriority w:val="99"/>
    <w:qFormat/>
    <w:rsid w:val="00A0709E"/>
    <w:pPr>
      <w:keepNext w:val="0"/>
      <w:keepLines w:val="0"/>
      <w:spacing w:before="0" w:after="0"/>
      <w:outlineLvl w:val="2"/>
    </w:pPr>
    <w:rPr>
      <w:b w:val="0"/>
    </w:rPr>
  </w:style>
  <w:style w:type="paragraph" w:styleId="Heading4">
    <w:name w:val="heading 4"/>
    <w:aliases w:val="Numbered - 4,Sub-Minor,h4,Level 2 - a,H4,Req,H41,Bullet 1,Project table,Propos,Bullet 11,Bullet 12,Bullet 13,Bullet 14,Bullet 15,Bullet 16,PR12,Schedule,4heading,4,(Shift Ctrl 4),Titre 41,t4.T4,a) b) c),(Alt+4),(Alt+4)1,H42,(Alt+4)2,H43,(Alt+4"/>
    <w:basedOn w:val="Heading3"/>
    <w:next w:val="Normal"/>
    <w:uiPriority w:val="9"/>
    <w:qFormat/>
    <w:rsid w:val="006A09AB"/>
    <w:pPr>
      <w:numPr>
        <w:ilvl w:val="3"/>
        <w:numId w:val="4"/>
      </w:numPr>
      <w:outlineLvl w:val="3"/>
    </w:pPr>
  </w:style>
  <w:style w:type="paragraph" w:styleId="Heading5">
    <w:name w:val="heading 5"/>
    <w:aliases w:val="Numbered - 5"/>
    <w:basedOn w:val="Heading4"/>
    <w:next w:val="Normal"/>
    <w:qFormat/>
    <w:rsid w:val="006A09AB"/>
    <w:pPr>
      <w:numPr>
        <w:ilvl w:val="4"/>
      </w:numPr>
      <w:outlineLvl w:val="4"/>
    </w:pPr>
  </w:style>
  <w:style w:type="paragraph" w:styleId="Heading6">
    <w:name w:val="heading 6"/>
    <w:aliases w:val="Numbered - 6"/>
    <w:basedOn w:val="Heading5"/>
    <w:next w:val="Normal"/>
    <w:qFormat/>
    <w:rsid w:val="006A09AB"/>
    <w:pPr>
      <w:numPr>
        <w:ilvl w:val="5"/>
      </w:numPr>
      <w:outlineLvl w:val="5"/>
    </w:pPr>
  </w:style>
  <w:style w:type="paragraph" w:styleId="Heading7">
    <w:name w:val="heading 7"/>
    <w:aliases w:val="Numbered - 7"/>
    <w:basedOn w:val="Heading6"/>
    <w:next w:val="Normal"/>
    <w:qFormat/>
    <w:rsid w:val="006A09AB"/>
    <w:pPr>
      <w:numPr>
        <w:ilvl w:val="6"/>
      </w:numPr>
      <w:outlineLvl w:val="6"/>
    </w:pPr>
  </w:style>
  <w:style w:type="paragraph" w:styleId="Heading8">
    <w:name w:val="heading 8"/>
    <w:aliases w:val="Numbered - 8"/>
    <w:basedOn w:val="Heading7"/>
    <w:next w:val="Normal"/>
    <w:qFormat/>
    <w:rsid w:val="006A09AB"/>
    <w:pPr>
      <w:numPr>
        <w:ilvl w:val="7"/>
      </w:numPr>
      <w:outlineLvl w:val="7"/>
    </w:pPr>
  </w:style>
  <w:style w:type="paragraph" w:styleId="Heading9">
    <w:name w:val="heading 9"/>
    <w:aliases w:val="Numbered - 9,Titre 10"/>
    <w:basedOn w:val="Heading8"/>
    <w:next w:val="Normal"/>
    <w:link w:val="Heading9Char"/>
    <w:qFormat/>
    <w:rsid w:val="006A09AB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C1A97"/>
  </w:style>
  <w:style w:type="paragraph" w:styleId="BodyTextIndent">
    <w:name w:val="Body Text Indent"/>
    <w:basedOn w:val="Normal"/>
    <w:link w:val="BodyTextIndentChar"/>
    <w:rsid w:val="004C1A97"/>
    <w:pPr>
      <w:ind w:left="288"/>
    </w:pPr>
  </w:style>
  <w:style w:type="paragraph" w:customStyle="1" w:styleId="DfESBullets">
    <w:name w:val="DfESBullets"/>
    <w:basedOn w:val="Normal"/>
    <w:rsid w:val="004C1A97"/>
    <w:pPr>
      <w:numPr>
        <w:numId w:val="1"/>
      </w:numPr>
      <w:spacing w:after="240"/>
    </w:pPr>
  </w:style>
  <w:style w:type="paragraph" w:customStyle="1" w:styleId="DfESOutNumbered">
    <w:name w:val="DfESOutNumbered"/>
    <w:basedOn w:val="Normal"/>
    <w:rsid w:val="00E366D6"/>
    <w:pPr>
      <w:numPr>
        <w:numId w:val="2"/>
      </w:numPr>
      <w:spacing w:after="240"/>
    </w:pPr>
  </w:style>
  <w:style w:type="paragraph" w:styleId="Footer">
    <w:name w:val="footer"/>
    <w:basedOn w:val="Normal"/>
    <w:rsid w:val="004C1A97"/>
    <w:pPr>
      <w:tabs>
        <w:tab w:val="center" w:pos="4153"/>
        <w:tab w:val="right" w:pos="8306"/>
      </w:tabs>
    </w:pPr>
  </w:style>
  <w:style w:type="paragraph" w:styleId="Header">
    <w:name w:val="header"/>
    <w:aliases w:val="h"/>
    <w:basedOn w:val="Normal"/>
    <w:rsid w:val="004C1A97"/>
    <w:pPr>
      <w:tabs>
        <w:tab w:val="center" w:pos="4153"/>
        <w:tab w:val="right" w:pos="8306"/>
      </w:tabs>
    </w:pPr>
  </w:style>
  <w:style w:type="paragraph" w:customStyle="1" w:styleId="Heading">
    <w:name w:val="Heading"/>
    <w:basedOn w:val="Normal"/>
    <w:next w:val="Normal"/>
    <w:rsid w:val="004C1A97"/>
    <w:pPr>
      <w:keepNext/>
      <w:keepLines/>
      <w:spacing w:before="240" w:after="240"/>
      <w:ind w:left="-720"/>
    </w:pPr>
    <w:rPr>
      <w:b/>
    </w:rPr>
  </w:style>
  <w:style w:type="paragraph" w:customStyle="1" w:styleId="MinuteTop">
    <w:name w:val="Minute Top"/>
    <w:basedOn w:val="Normal"/>
    <w:rsid w:val="004C1A97"/>
    <w:pPr>
      <w:tabs>
        <w:tab w:val="left" w:pos="4680"/>
        <w:tab w:val="left" w:pos="5587"/>
      </w:tabs>
    </w:pPr>
  </w:style>
  <w:style w:type="paragraph" w:customStyle="1" w:styleId="Numbered">
    <w:name w:val="Numbered"/>
    <w:basedOn w:val="Normal"/>
    <w:rsid w:val="004C1A97"/>
    <w:pPr>
      <w:spacing w:after="240"/>
    </w:pPr>
  </w:style>
  <w:style w:type="character" w:styleId="PageNumber">
    <w:name w:val="page number"/>
    <w:basedOn w:val="DefaultParagraphFont"/>
    <w:rsid w:val="004C1A97"/>
  </w:style>
  <w:style w:type="paragraph" w:customStyle="1" w:styleId="ISAText">
    <w:name w:val="ISA Text"/>
    <w:basedOn w:val="Normal"/>
    <w:link w:val="ISATextChar"/>
    <w:uiPriority w:val="99"/>
    <w:rsid w:val="00D60EBF"/>
    <w:pPr>
      <w:ind w:left="720"/>
    </w:pPr>
    <w:rPr>
      <w:sz w:val="24"/>
    </w:rPr>
  </w:style>
  <w:style w:type="paragraph" w:customStyle="1" w:styleId="ISAHead1">
    <w:name w:val="ISA Head 1"/>
    <w:basedOn w:val="ISAText"/>
    <w:next w:val="ISAText"/>
    <w:autoRedefine/>
    <w:rsid w:val="00BA364C"/>
    <w:pPr>
      <w:keepLines/>
      <w:numPr>
        <w:numId w:val="4"/>
      </w:numPr>
      <w:outlineLvl w:val="0"/>
    </w:pPr>
    <w:rPr>
      <w:b/>
    </w:rPr>
  </w:style>
  <w:style w:type="paragraph" w:customStyle="1" w:styleId="Sub-Heading">
    <w:name w:val="Sub-Heading"/>
    <w:basedOn w:val="Heading"/>
    <w:next w:val="Numbered"/>
    <w:rsid w:val="004C1A97"/>
    <w:pPr>
      <w:spacing w:before="0"/>
    </w:pPr>
  </w:style>
  <w:style w:type="paragraph" w:styleId="Subtitle">
    <w:name w:val="Subtitle"/>
    <w:basedOn w:val="Normal"/>
    <w:qFormat/>
    <w:rsid w:val="004C1A97"/>
    <w:pPr>
      <w:spacing w:after="60"/>
      <w:jc w:val="center"/>
    </w:pPr>
    <w:rPr>
      <w:i/>
    </w:rPr>
  </w:style>
  <w:style w:type="paragraph" w:customStyle="1" w:styleId="ISAHead2">
    <w:name w:val="ISA Head 2"/>
    <w:basedOn w:val="ISAHead1"/>
    <w:next w:val="ISAText"/>
    <w:autoRedefine/>
    <w:rsid w:val="009330D5"/>
    <w:pPr>
      <w:keepNext/>
      <w:numPr>
        <w:ilvl w:val="1"/>
      </w:numPr>
      <w:outlineLvl w:val="1"/>
    </w:pPr>
  </w:style>
  <w:style w:type="paragraph" w:customStyle="1" w:styleId="ISAHead3">
    <w:name w:val="ISA Head 3"/>
    <w:basedOn w:val="ISAHead2"/>
    <w:next w:val="ISAText"/>
    <w:autoRedefine/>
    <w:rsid w:val="006A09AB"/>
    <w:pPr>
      <w:numPr>
        <w:ilvl w:val="2"/>
      </w:numPr>
      <w:outlineLvl w:val="2"/>
    </w:pPr>
  </w:style>
  <w:style w:type="paragraph" w:customStyle="1" w:styleId="ISAAnnex1">
    <w:name w:val="ISA Annex 1"/>
    <w:basedOn w:val="ISAHead1"/>
    <w:next w:val="ISAText"/>
    <w:rsid w:val="00AF512C"/>
    <w:pPr>
      <w:numPr>
        <w:numId w:val="3"/>
      </w:numPr>
    </w:pPr>
  </w:style>
  <w:style w:type="paragraph" w:styleId="Date">
    <w:name w:val="Date"/>
    <w:basedOn w:val="Normal"/>
    <w:next w:val="Normal"/>
    <w:rsid w:val="00EA4F11"/>
    <w:pPr>
      <w:widowControl/>
      <w:overflowPunct/>
      <w:autoSpaceDE/>
      <w:autoSpaceDN/>
      <w:adjustRightInd/>
      <w:spacing w:before="160" w:after="160" w:line="320" w:lineRule="atLeast"/>
      <w:textAlignment w:val="auto"/>
    </w:pPr>
    <w:rPr>
      <w:sz w:val="28"/>
    </w:rPr>
  </w:style>
  <w:style w:type="paragraph" w:customStyle="1" w:styleId="ISAHeader">
    <w:name w:val="ISA Header"/>
    <w:basedOn w:val="Header"/>
    <w:rsid w:val="00BE50C4"/>
    <w:rPr>
      <w:rFonts w:cs="Arial"/>
      <w:sz w:val="24"/>
      <w:szCs w:val="22"/>
    </w:rPr>
  </w:style>
  <w:style w:type="table" w:styleId="TableGrid">
    <w:name w:val="Table Grid"/>
    <w:basedOn w:val="TableNormal"/>
    <w:uiPriority w:val="59"/>
    <w:rsid w:val="009F3DD6"/>
    <w:pPr>
      <w:widowControl w:val="0"/>
      <w:overflowPunct w:val="0"/>
      <w:autoSpaceDE w:val="0"/>
      <w:autoSpaceDN w:val="0"/>
      <w:adjustRightInd w:val="0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SAFooter">
    <w:name w:val="ISA Footer"/>
    <w:basedOn w:val="Footer"/>
    <w:rsid w:val="00E72CD0"/>
    <w:rPr>
      <w:sz w:val="18"/>
      <w:szCs w:val="18"/>
    </w:rPr>
  </w:style>
  <w:style w:type="paragraph" w:customStyle="1" w:styleId="TableTitles">
    <w:name w:val="Table Titles"/>
    <w:basedOn w:val="Normal"/>
    <w:rsid w:val="00AF75D2"/>
    <w:pPr>
      <w:widowControl/>
      <w:overflowPunct/>
      <w:autoSpaceDE/>
      <w:autoSpaceDN/>
      <w:adjustRightInd/>
      <w:spacing w:before="40" w:after="40" w:line="200" w:lineRule="atLeast"/>
      <w:jc w:val="both"/>
      <w:textAlignment w:val="auto"/>
    </w:pPr>
    <w:rPr>
      <w:b/>
      <w:bCs/>
      <w:color w:val="0000CC"/>
      <w:sz w:val="18"/>
    </w:rPr>
  </w:style>
  <w:style w:type="paragraph" w:styleId="Caption">
    <w:name w:val="caption"/>
    <w:basedOn w:val="Normal"/>
    <w:next w:val="Normal"/>
    <w:link w:val="CaptionChar"/>
    <w:qFormat/>
    <w:rsid w:val="00AF75D2"/>
    <w:pPr>
      <w:widowControl/>
      <w:overflowPunct/>
      <w:autoSpaceDE/>
      <w:autoSpaceDN/>
      <w:adjustRightInd/>
      <w:spacing w:after="160" w:line="320" w:lineRule="atLeast"/>
      <w:ind w:left="360" w:hanging="360"/>
      <w:textAlignment w:val="auto"/>
    </w:pPr>
    <w:rPr>
      <w:b/>
    </w:rPr>
  </w:style>
  <w:style w:type="paragraph" w:styleId="TOC1">
    <w:name w:val="toc 1"/>
    <w:basedOn w:val="Normal"/>
    <w:next w:val="Normal"/>
    <w:autoRedefine/>
    <w:uiPriority w:val="39"/>
    <w:rsid w:val="00266511"/>
    <w:pPr>
      <w:tabs>
        <w:tab w:val="left" w:pos="1134"/>
        <w:tab w:val="right" w:leader="dot" w:pos="9016"/>
      </w:tabs>
      <w:spacing w:before="120"/>
    </w:pPr>
    <w:rPr>
      <w:b/>
    </w:rPr>
  </w:style>
  <w:style w:type="paragraph" w:styleId="TOC2">
    <w:name w:val="toc 2"/>
    <w:basedOn w:val="TOC1"/>
    <w:next w:val="Normal"/>
    <w:autoRedefine/>
    <w:uiPriority w:val="39"/>
    <w:rsid w:val="00857136"/>
    <w:pPr>
      <w:tabs>
        <w:tab w:val="clear" w:pos="1134"/>
        <w:tab w:val="clear" w:pos="9016"/>
        <w:tab w:val="left" w:pos="1440"/>
        <w:tab w:val="right" w:leader="dot" w:pos="9000"/>
      </w:tabs>
      <w:spacing w:before="0"/>
    </w:pPr>
    <w:rPr>
      <w:b w:val="0"/>
    </w:rPr>
  </w:style>
  <w:style w:type="paragraph" w:styleId="TOC3">
    <w:name w:val="toc 3"/>
    <w:basedOn w:val="TOC2"/>
    <w:next w:val="Normal"/>
    <w:autoRedefine/>
    <w:semiHidden/>
    <w:rsid w:val="00227DE2"/>
    <w:pPr>
      <w:tabs>
        <w:tab w:val="clear" w:pos="1440"/>
        <w:tab w:val="left" w:pos="1800"/>
      </w:tabs>
    </w:pPr>
  </w:style>
  <w:style w:type="character" w:styleId="Hyperlink">
    <w:name w:val="Hyperlink"/>
    <w:uiPriority w:val="99"/>
    <w:rsid w:val="00B816C1"/>
    <w:rPr>
      <w:color w:val="0000FF"/>
      <w:u w:val="single"/>
    </w:rPr>
  </w:style>
  <w:style w:type="paragraph" w:customStyle="1" w:styleId="ISAAnnex2">
    <w:name w:val="ISA Annex 2"/>
    <w:basedOn w:val="ISAAnnex1"/>
    <w:next w:val="ISAText"/>
    <w:rsid w:val="00AF512C"/>
    <w:pPr>
      <w:numPr>
        <w:ilvl w:val="1"/>
      </w:numPr>
      <w:outlineLvl w:val="1"/>
    </w:pPr>
  </w:style>
  <w:style w:type="paragraph" w:customStyle="1" w:styleId="ISAAnnex3">
    <w:name w:val="ISA Annex 3"/>
    <w:basedOn w:val="ISAAnnex2"/>
    <w:next w:val="ISAText"/>
    <w:rsid w:val="00AF512C"/>
    <w:pPr>
      <w:numPr>
        <w:ilvl w:val="2"/>
      </w:numPr>
      <w:outlineLvl w:val="2"/>
    </w:pPr>
  </w:style>
  <w:style w:type="paragraph" w:styleId="BodyText2">
    <w:name w:val="Body Text 2"/>
    <w:basedOn w:val="Normal"/>
    <w:rsid w:val="00454B29"/>
    <w:pPr>
      <w:spacing w:after="120" w:line="480" w:lineRule="auto"/>
    </w:pPr>
  </w:style>
  <w:style w:type="paragraph" w:styleId="TOC4">
    <w:name w:val="toc 4"/>
    <w:basedOn w:val="TOC3"/>
    <w:next w:val="Normal"/>
    <w:autoRedefine/>
    <w:semiHidden/>
    <w:rsid w:val="00D14277"/>
  </w:style>
  <w:style w:type="paragraph" w:styleId="BodyTextIndent2">
    <w:name w:val="Body Text Indent 2"/>
    <w:basedOn w:val="Normal"/>
    <w:rsid w:val="00454B29"/>
    <w:pPr>
      <w:spacing w:after="120" w:line="480" w:lineRule="auto"/>
      <w:ind w:left="283"/>
    </w:pPr>
  </w:style>
  <w:style w:type="character" w:styleId="CommentReference">
    <w:name w:val="annotation reference"/>
    <w:uiPriority w:val="99"/>
    <w:rsid w:val="00C734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73433"/>
  </w:style>
  <w:style w:type="paragraph" w:styleId="BalloonText">
    <w:name w:val="Balloon Text"/>
    <w:basedOn w:val="Normal"/>
    <w:link w:val="BalloonTextChar"/>
    <w:semiHidden/>
    <w:rsid w:val="00C73433"/>
    <w:rPr>
      <w:rFonts w:ascii="Tahoma" w:hAnsi="Tahoma"/>
      <w:sz w:val="16"/>
      <w:szCs w:val="16"/>
    </w:rPr>
  </w:style>
  <w:style w:type="paragraph" w:styleId="BodyText3">
    <w:name w:val="Body Text 3"/>
    <w:basedOn w:val="Normal"/>
    <w:link w:val="BodyText3Char"/>
    <w:rsid w:val="00246E3A"/>
    <w:pPr>
      <w:keepLines/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46E3A"/>
    <w:rPr>
      <w:rFonts w:ascii="Arial" w:hAnsi="Arial"/>
      <w:sz w:val="16"/>
      <w:szCs w:val="16"/>
      <w:lang w:eastAsia="en-US"/>
    </w:rPr>
  </w:style>
  <w:style w:type="paragraph" w:styleId="NormalIndent">
    <w:name w:val="Normal Indent"/>
    <w:aliases w:val="Normal Indent Char,ni,bold normal,o,ShortTab,ShortTab1,ShortTab2,ShortTab11,ShortTab3,ShortTab12,ShortTab4,ShortTab13,ShortTab5,ShortTab14,Normal Indent Char2 Char,Normal Indent Char Char2 Char,Normal Indent Char1 Char1 Char1 Char1,ni Cha"/>
    <w:basedOn w:val="Normal"/>
    <w:link w:val="NormalIndentChar1"/>
    <w:rsid w:val="00246E3A"/>
    <w:pPr>
      <w:keepLines/>
      <w:widowControl/>
      <w:tabs>
        <w:tab w:val="left" w:pos="2552"/>
      </w:tabs>
      <w:overflowPunct/>
      <w:autoSpaceDE/>
      <w:autoSpaceDN/>
      <w:adjustRightInd/>
      <w:ind w:left="720"/>
      <w:jc w:val="both"/>
      <w:textAlignment w:val="auto"/>
    </w:pPr>
    <w:rPr>
      <w:rFonts w:ascii="Times New Roman" w:hAnsi="Times New Roman"/>
      <w:sz w:val="22"/>
    </w:rPr>
  </w:style>
  <w:style w:type="paragraph" w:styleId="FootnoteText">
    <w:name w:val="footnote text"/>
    <w:basedOn w:val="Normal"/>
    <w:link w:val="FootnoteTextChar"/>
    <w:rsid w:val="00246E3A"/>
    <w:pPr>
      <w:keepLines/>
      <w:widowControl/>
      <w:tabs>
        <w:tab w:val="left" w:pos="284"/>
      </w:tabs>
      <w:overflowPunct/>
      <w:autoSpaceDE/>
      <w:autoSpaceDN/>
      <w:adjustRightInd/>
      <w:jc w:val="both"/>
      <w:textAlignment w:val="auto"/>
    </w:pPr>
    <w:rPr>
      <w:rFonts w:ascii="Times New Roman" w:hAnsi="Times New Roman"/>
    </w:rPr>
  </w:style>
  <w:style w:type="character" w:customStyle="1" w:styleId="FootnoteTextChar">
    <w:name w:val="Footnote Text Char"/>
    <w:link w:val="FootnoteText"/>
    <w:rsid w:val="00246E3A"/>
    <w:rPr>
      <w:lang w:eastAsia="en-US"/>
    </w:rPr>
  </w:style>
  <w:style w:type="paragraph" w:customStyle="1" w:styleId="BodyText1">
    <w:name w:val="Body Text1"/>
    <w:link w:val="bodytextChar0"/>
    <w:rsid w:val="00246E3A"/>
    <w:pPr>
      <w:keepLines/>
      <w:spacing w:after="120" w:line="220" w:lineRule="atLeast"/>
    </w:pPr>
    <w:rPr>
      <w:lang w:eastAsia="en-US"/>
    </w:rPr>
  </w:style>
  <w:style w:type="paragraph" w:styleId="ListBullet">
    <w:name w:val="List Bullet"/>
    <w:aliases w:val="UL,List Bullet Char1,List Bullet Char1 Char,List Bullet Char Char Char, Char"/>
    <w:basedOn w:val="Normal"/>
    <w:rsid w:val="00246E3A"/>
    <w:pPr>
      <w:keepLines/>
      <w:widowControl/>
      <w:tabs>
        <w:tab w:val="left" w:pos="284"/>
      </w:tabs>
      <w:overflowPunct/>
      <w:autoSpaceDE/>
      <w:autoSpaceDN/>
      <w:adjustRightInd/>
      <w:spacing w:after="80"/>
      <w:ind w:left="284" w:hanging="284"/>
      <w:jc w:val="both"/>
      <w:textAlignment w:val="auto"/>
    </w:pPr>
    <w:rPr>
      <w:rFonts w:ascii="Times New Roman" w:hAnsi="Times New Roman"/>
      <w:sz w:val="22"/>
    </w:rPr>
  </w:style>
  <w:style w:type="paragraph" w:customStyle="1" w:styleId="TableBullets">
    <w:name w:val="Table Bullets"/>
    <w:basedOn w:val="ListBullet"/>
    <w:rsid w:val="00246E3A"/>
    <w:pPr>
      <w:tabs>
        <w:tab w:val="clear" w:pos="284"/>
        <w:tab w:val="left" w:pos="288"/>
        <w:tab w:val="num" w:pos="1080"/>
      </w:tabs>
      <w:spacing w:before="60" w:after="40" w:line="240" w:lineRule="atLeast"/>
      <w:ind w:left="1080" w:hanging="360"/>
      <w:jc w:val="left"/>
    </w:pPr>
    <w:rPr>
      <w:rFonts w:ascii="Verdana" w:hAnsi="Verdana"/>
      <w:bCs/>
      <w:sz w:val="18"/>
      <w:lang w:val="en-US"/>
    </w:rPr>
  </w:style>
  <w:style w:type="paragraph" w:customStyle="1" w:styleId="TableText">
    <w:name w:val="Table Text"/>
    <w:basedOn w:val="Normal"/>
    <w:link w:val="TableTextChar"/>
    <w:rsid w:val="00246E3A"/>
    <w:pPr>
      <w:keepNext/>
      <w:keepLines/>
      <w:widowControl/>
      <w:overflowPunct/>
      <w:autoSpaceDE/>
      <w:autoSpaceDN/>
      <w:adjustRightInd/>
      <w:spacing w:before="40" w:after="40" w:line="240" w:lineRule="atLeast"/>
      <w:textAlignment w:val="auto"/>
    </w:pPr>
    <w:rPr>
      <w:rFonts w:ascii="Verdana" w:hAnsi="Verdana"/>
      <w:sz w:val="18"/>
      <w:lang w:val="en-US"/>
    </w:rPr>
  </w:style>
  <w:style w:type="character" w:customStyle="1" w:styleId="TableTextChar">
    <w:name w:val="Table Text Char"/>
    <w:link w:val="TableText"/>
    <w:rsid w:val="00246E3A"/>
    <w:rPr>
      <w:rFonts w:ascii="Verdana" w:hAnsi="Verdana"/>
      <w:sz w:val="18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46E3A"/>
    <w:pPr>
      <w:keepLines/>
    </w:pPr>
    <w:rPr>
      <w:b/>
      <w:bCs/>
    </w:rPr>
  </w:style>
  <w:style w:type="character" w:customStyle="1" w:styleId="CommentTextChar">
    <w:name w:val="Comment Text Char"/>
    <w:link w:val="CommentText"/>
    <w:uiPriority w:val="99"/>
    <w:rsid w:val="00246E3A"/>
    <w:rPr>
      <w:rFonts w:ascii="Arial" w:hAnsi="Arial"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246E3A"/>
    <w:rPr>
      <w:rFonts w:ascii="Arial" w:hAnsi="Arial"/>
      <w:lang w:eastAsia="en-US"/>
    </w:rPr>
  </w:style>
  <w:style w:type="paragraph" w:customStyle="1" w:styleId="StyleHeading3">
    <w:name w:val="Style Heading 3"/>
    <w:basedOn w:val="Heading3"/>
    <w:next w:val="Normal"/>
    <w:rsid w:val="00246E3A"/>
    <w:pPr>
      <w:keepNext/>
      <w:widowControl/>
      <w:numPr>
        <w:ilvl w:val="2"/>
      </w:numPr>
      <w:tabs>
        <w:tab w:val="num" w:pos="794"/>
      </w:tabs>
      <w:overflowPunct/>
      <w:autoSpaceDE/>
      <w:autoSpaceDN/>
      <w:adjustRightInd/>
      <w:spacing w:before="240" w:after="60"/>
      <w:ind w:left="794" w:hanging="794"/>
      <w:textAlignment w:val="auto"/>
    </w:pPr>
    <w:rPr>
      <w:rFonts w:ascii="Garamond" w:hAnsi="Garamond" w:cs="Arial"/>
      <w:b/>
      <w:bCs/>
      <w:kern w:val="0"/>
      <w:sz w:val="26"/>
      <w:szCs w:val="26"/>
      <w:lang w:val="en-US"/>
    </w:rPr>
  </w:style>
  <w:style w:type="paragraph" w:styleId="NoSpacing">
    <w:name w:val="No Spacing"/>
    <w:qFormat/>
    <w:rsid w:val="00246E3A"/>
    <w:rPr>
      <w:rFonts w:ascii="Calibri" w:eastAsia="Calibri" w:hAnsi="Calibri"/>
      <w:sz w:val="22"/>
      <w:szCs w:val="22"/>
      <w:lang w:val="en-US" w:eastAsia="en-US"/>
    </w:rPr>
  </w:style>
  <w:style w:type="character" w:styleId="LineNumber">
    <w:name w:val="line number"/>
    <w:basedOn w:val="DefaultParagraphFont"/>
    <w:rsid w:val="00246E3A"/>
  </w:style>
  <w:style w:type="character" w:styleId="FootnoteReference">
    <w:name w:val="footnote reference"/>
    <w:rsid w:val="00246E3A"/>
    <w:rPr>
      <w:vertAlign w:val="superscript"/>
    </w:rPr>
  </w:style>
  <w:style w:type="character" w:styleId="FollowedHyperlink">
    <w:name w:val="FollowedHyperlink"/>
    <w:rsid w:val="00246E3A"/>
    <w:rPr>
      <w:color w:val="800080"/>
      <w:u w:val="single"/>
    </w:rPr>
  </w:style>
  <w:style w:type="paragraph" w:styleId="DocumentMap">
    <w:name w:val="Document Map"/>
    <w:basedOn w:val="Normal"/>
    <w:link w:val="DocumentMapChar"/>
    <w:rsid w:val="00246E3A"/>
    <w:pPr>
      <w:keepLines/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link w:val="DocumentMap"/>
    <w:rsid w:val="00246E3A"/>
    <w:rPr>
      <w:rFonts w:ascii="Tahoma" w:hAnsi="Tahoma" w:cs="Tahoma"/>
      <w:shd w:val="clear" w:color="auto" w:fill="000080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F317A1"/>
    <w:pPr>
      <w:ind w:left="720"/>
      <w:contextualSpacing/>
    </w:pPr>
  </w:style>
  <w:style w:type="paragraph" w:customStyle="1" w:styleId="Paragraph1">
    <w:name w:val="Paragraph 1"/>
    <w:basedOn w:val="Normal"/>
    <w:link w:val="Paragraph1Char"/>
    <w:qFormat/>
    <w:rsid w:val="00982EED"/>
    <w:pPr>
      <w:widowControl/>
      <w:suppressAutoHyphens/>
      <w:overflowPunct/>
      <w:autoSpaceDE/>
      <w:autoSpaceDN/>
      <w:adjustRightInd/>
      <w:spacing w:after="120"/>
      <w:jc w:val="both"/>
      <w:textAlignment w:val="auto"/>
    </w:pPr>
  </w:style>
  <w:style w:type="character" w:customStyle="1" w:styleId="Paragraph1Char">
    <w:name w:val="Paragraph 1 Char"/>
    <w:link w:val="Paragraph1"/>
    <w:locked/>
    <w:rsid w:val="00982EED"/>
    <w:rPr>
      <w:rFonts w:ascii="Arial" w:hAnsi="Arial"/>
      <w:lang w:eastAsia="en-US"/>
    </w:rPr>
  </w:style>
  <w:style w:type="character" w:customStyle="1" w:styleId="Heading9Char">
    <w:name w:val="Heading 9 Char"/>
    <w:aliases w:val="Numbered - 9 Char,Titre 10 Char"/>
    <w:link w:val="Heading9"/>
    <w:locked/>
    <w:rsid w:val="00982EED"/>
    <w:rPr>
      <w:rFonts w:ascii="Arial" w:hAnsi="Arial"/>
      <w:kern w:val="28"/>
      <w:lang w:eastAsia="en-US"/>
    </w:rPr>
  </w:style>
  <w:style w:type="character" w:customStyle="1" w:styleId="CaptionChar">
    <w:name w:val="Caption Char"/>
    <w:link w:val="Caption"/>
    <w:rsid w:val="00982EED"/>
    <w:rPr>
      <w:rFonts w:ascii="Arial" w:hAnsi="Arial"/>
      <w:b/>
      <w:lang w:eastAsia="en-US"/>
    </w:rPr>
  </w:style>
  <w:style w:type="paragraph" w:customStyle="1" w:styleId="ParagraphBullet">
    <w:name w:val="Paragraph Bullet"/>
    <w:basedOn w:val="Normal"/>
    <w:link w:val="ParagraphBulletChar"/>
    <w:qFormat/>
    <w:rsid w:val="00982EED"/>
    <w:pPr>
      <w:widowControl/>
      <w:tabs>
        <w:tab w:val="num" w:pos="0"/>
      </w:tabs>
      <w:suppressAutoHyphens/>
      <w:overflowPunct/>
      <w:autoSpaceDE/>
      <w:autoSpaceDN/>
      <w:adjustRightInd/>
      <w:spacing w:after="120"/>
      <w:ind w:left="720" w:hanging="720"/>
      <w:jc w:val="both"/>
      <w:textAlignment w:val="auto"/>
    </w:pPr>
  </w:style>
  <w:style w:type="character" w:customStyle="1" w:styleId="ISATextChar">
    <w:name w:val="ISA Text Char"/>
    <w:link w:val="ISAText"/>
    <w:uiPriority w:val="99"/>
    <w:rsid w:val="00757149"/>
    <w:rPr>
      <w:rFonts w:ascii="Arial" w:hAnsi="Arial"/>
      <w:sz w:val="24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Normal"/>
    <w:rsid w:val="00F52C3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ParagraphBulletChar">
    <w:name w:val="Paragraph Bullet Char"/>
    <w:link w:val="ParagraphBullet"/>
    <w:locked/>
    <w:rsid w:val="003F78EC"/>
    <w:rPr>
      <w:rFonts w:ascii="Arial" w:hAnsi="Arial"/>
      <w:lang w:eastAsia="en-US"/>
    </w:rPr>
  </w:style>
  <w:style w:type="character" w:customStyle="1" w:styleId="BodyTextChar">
    <w:name w:val="Body Text Char"/>
    <w:link w:val="BodyText"/>
    <w:rsid w:val="00030E67"/>
    <w:rPr>
      <w:rFonts w:ascii="Arial" w:hAnsi="Arial"/>
      <w:lang w:eastAsia="en-US"/>
    </w:rPr>
  </w:style>
  <w:style w:type="character" w:customStyle="1" w:styleId="BodyTextIndentChar">
    <w:name w:val="Body Text Indent Char"/>
    <w:link w:val="BodyTextIndent"/>
    <w:rsid w:val="00030E67"/>
    <w:rPr>
      <w:rFonts w:ascii="Arial" w:hAnsi="Arial"/>
      <w:lang w:eastAsia="en-US"/>
    </w:rPr>
  </w:style>
  <w:style w:type="paragraph" w:customStyle="1" w:styleId="text">
    <w:name w:val="text"/>
    <w:basedOn w:val="Normal"/>
    <w:link w:val="textChar"/>
    <w:rsid w:val="003443AB"/>
    <w:pPr>
      <w:keepLines/>
      <w:widowControl/>
      <w:overflowPunct/>
      <w:autoSpaceDE/>
      <w:autoSpaceDN/>
      <w:adjustRightInd/>
      <w:ind w:left="567" w:right="284"/>
      <w:textAlignment w:val="auto"/>
    </w:pPr>
  </w:style>
  <w:style w:type="character" w:customStyle="1" w:styleId="textChar">
    <w:name w:val="text Char"/>
    <w:link w:val="text"/>
    <w:locked/>
    <w:rsid w:val="003443AB"/>
    <w:rPr>
      <w:rFonts w:ascii="Arial" w:hAnsi="Arial"/>
    </w:rPr>
  </w:style>
  <w:style w:type="paragraph" w:customStyle="1" w:styleId="CharCharCharCharCharCharCharCharCharCharCharCharChar1">
    <w:name w:val="Char Char Char Char Char Char Char Char Char Char Char Char Char1"/>
    <w:basedOn w:val="Normal"/>
    <w:rsid w:val="003443AB"/>
    <w:pPr>
      <w:widowControl/>
      <w:overflowPunct/>
      <w:autoSpaceDE/>
      <w:autoSpaceDN/>
      <w:adjustRightInd/>
      <w:spacing w:after="160" w:line="240" w:lineRule="exact"/>
      <w:textAlignment w:val="auto"/>
    </w:pPr>
    <w:rPr>
      <w:rFonts w:ascii="Verdana" w:eastAsia="MS Mincho" w:hAnsi="Verdana" w:cs="Arial"/>
      <w:sz w:val="22"/>
      <w:lang w:eastAsia="ja-JP"/>
    </w:rPr>
  </w:style>
  <w:style w:type="character" w:customStyle="1" w:styleId="editsection">
    <w:name w:val="editsection"/>
    <w:basedOn w:val="DefaultParagraphFont"/>
    <w:rsid w:val="005A0F23"/>
  </w:style>
  <w:style w:type="character" w:customStyle="1" w:styleId="mw-headline">
    <w:name w:val="mw-headline"/>
    <w:basedOn w:val="DefaultParagraphFont"/>
    <w:rsid w:val="005A0F23"/>
  </w:style>
  <w:style w:type="paragraph" w:styleId="TableofFigures">
    <w:name w:val="table of figures"/>
    <w:basedOn w:val="Normal"/>
    <w:next w:val="Normal"/>
    <w:uiPriority w:val="99"/>
    <w:rsid w:val="00AB01AC"/>
    <w:pPr>
      <w:widowControl/>
      <w:suppressAutoHyphens/>
      <w:overflowPunct/>
      <w:autoSpaceDE/>
      <w:autoSpaceDN/>
      <w:adjustRightInd/>
      <w:spacing w:before="60"/>
      <w:ind w:left="400" w:hanging="400"/>
      <w:jc w:val="both"/>
      <w:textAlignment w:val="auto"/>
    </w:pPr>
  </w:style>
  <w:style w:type="paragraph" w:customStyle="1" w:styleId="SubHead">
    <w:name w:val="SubHead"/>
    <w:next w:val="Normal"/>
    <w:rsid w:val="00F9774B"/>
    <w:pPr>
      <w:suppressAutoHyphens/>
    </w:pPr>
    <w:rPr>
      <w:rFonts w:ascii="Arial" w:hAnsi="Arial"/>
      <w:b/>
      <w:sz w:val="26"/>
      <w:lang w:eastAsia="en-US"/>
    </w:rPr>
  </w:style>
  <w:style w:type="character" w:customStyle="1" w:styleId="BalloonTextChar">
    <w:name w:val="Balloon Text Char"/>
    <w:link w:val="BalloonText"/>
    <w:semiHidden/>
    <w:locked/>
    <w:rsid w:val="00F9774B"/>
    <w:rPr>
      <w:rFonts w:ascii="Tahoma" w:hAnsi="Tahoma" w:cs="Tahoma"/>
      <w:sz w:val="16"/>
      <w:szCs w:val="16"/>
      <w:lang w:eastAsia="en-US"/>
    </w:rPr>
  </w:style>
  <w:style w:type="paragraph" w:customStyle="1" w:styleId="GuideText">
    <w:name w:val="Guide Text"/>
    <w:basedOn w:val="Normal"/>
    <w:next w:val="Normal"/>
    <w:rsid w:val="008A2EBC"/>
    <w:pPr>
      <w:widowControl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overflowPunct/>
      <w:autoSpaceDE/>
      <w:autoSpaceDN/>
      <w:adjustRightInd/>
      <w:spacing w:after="120"/>
      <w:ind w:left="709"/>
      <w:jc w:val="both"/>
      <w:textAlignment w:val="auto"/>
    </w:pPr>
    <w:rPr>
      <w:rFonts w:cs="Arial"/>
      <w:iCs/>
      <w:vanish/>
      <w:color w:val="0000FF"/>
    </w:rPr>
  </w:style>
  <w:style w:type="character" w:customStyle="1" w:styleId="NormalIndentChar1">
    <w:name w:val="Normal Indent Char1"/>
    <w:aliases w:val="Normal Indent Char Char,ni Char,bold normal Char,o Char,ShortTab Char,ShortTab1 Char,ShortTab2 Char,ShortTab11 Char,ShortTab3 Char,ShortTab12 Char,ShortTab4 Char,ShortTab13 Char,ShortTab5 Char,ShortTab14 Char,ni Cha Char"/>
    <w:link w:val="NormalIndent"/>
    <w:locked/>
    <w:rsid w:val="005854B1"/>
    <w:rPr>
      <w:sz w:val="22"/>
      <w:lang w:eastAsia="en-US"/>
    </w:rPr>
  </w:style>
  <w:style w:type="character" w:customStyle="1" w:styleId="Heading3Char">
    <w:name w:val="Heading 3 Char"/>
    <w:aliases w:val="Numbered - 3 Char,H3 Char,h3 Char,h31 Char,h32 Char,Level 1 - 1 Char,Level 3 Topic Heading Char,3 Char,sub-sub Char,Level 3 Char,Minor1 Char,1.2.3. Char,heading3 Char,HHHeading Char,l3 Char,Level 3 Head Char,sh3 Char,NormalHeading 3 Char"/>
    <w:basedOn w:val="DefaultParagraphFont"/>
    <w:link w:val="Heading3"/>
    <w:uiPriority w:val="99"/>
    <w:locked/>
    <w:rsid w:val="00287F67"/>
    <w:rPr>
      <w:rFonts w:ascii="Arial" w:hAnsi="Arial"/>
      <w:kern w:val="28"/>
      <w:lang w:eastAsia="en-US"/>
    </w:rPr>
  </w:style>
  <w:style w:type="paragraph" w:customStyle="1" w:styleId="NormalPGP">
    <w:name w:val="Normal PGP"/>
    <w:basedOn w:val="Normal"/>
    <w:link w:val="NormalPGPChar"/>
    <w:rsid w:val="00224255"/>
    <w:pPr>
      <w:widowControl/>
      <w:overflowPunct/>
      <w:autoSpaceDE/>
      <w:autoSpaceDN/>
      <w:adjustRightInd/>
      <w:spacing w:before="120"/>
      <w:ind w:left="142"/>
      <w:jc w:val="both"/>
      <w:textAlignment w:val="auto"/>
    </w:pPr>
  </w:style>
  <w:style w:type="character" w:customStyle="1" w:styleId="NormalPGPChar">
    <w:name w:val="Normal PGP Char"/>
    <w:link w:val="NormalPGP"/>
    <w:rsid w:val="00224255"/>
    <w:rPr>
      <w:rFonts w:ascii="Arial" w:hAnsi="Arial"/>
      <w:lang w:eastAsia="en-US"/>
    </w:rPr>
  </w:style>
  <w:style w:type="paragraph" w:customStyle="1" w:styleId="Body2">
    <w:name w:val="Body 2"/>
    <w:basedOn w:val="Normal"/>
    <w:rsid w:val="009B2F6B"/>
    <w:pPr>
      <w:widowControl/>
      <w:overflowPunct/>
      <w:autoSpaceDE/>
      <w:autoSpaceDN/>
      <w:adjustRightInd/>
      <w:spacing w:after="240"/>
      <w:ind w:left="850"/>
      <w:jc w:val="both"/>
      <w:textAlignment w:val="auto"/>
    </w:pPr>
    <w:rPr>
      <w:rFonts w:cs="Arial"/>
      <w:lang w:eastAsia="en-GB"/>
    </w:rPr>
  </w:style>
  <w:style w:type="paragraph" w:styleId="BodyTextIndent3">
    <w:name w:val="Body Text Indent 3"/>
    <w:basedOn w:val="Normal"/>
    <w:link w:val="BodyTextIndent3Char"/>
    <w:uiPriority w:val="99"/>
    <w:rsid w:val="009B2F6B"/>
    <w:pPr>
      <w:widowControl/>
      <w:overflowPunct/>
      <w:autoSpaceDE/>
      <w:autoSpaceDN/>
      <w:adjustRightInd/>
      <w:spacing w:after="120"/>
      <w:ind w:left="283"/>
      <w:jc w:val="both"/>
      <w:textAlignment w:val="auto"/>
    </w:pPr>
    <w:rPr>
      <w:rFonts w:cs="Arial"/>
      <w:sz w:val="16"/>
      <w:szCs w:val="16"/>
      <w:lang w:eastAsia="en-GB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9B2F6B"/>
    <w:rPr>
      <w:rFonts w:ascii="Arial" w:hAnsi="Arial" w:cs="Arial"/>
      <w:sz w:val="16"/>
      <w:szCs w:val="16"/>
    </w:rPr>
  </w:style>
  <w:style w:type="character" w:customStyle="1" w:styleId="st1">
    <w:name w:val="st1"/>
    <w:basedOn w:val="DefaultParagraphFont"/>
    <w:rsid w:val="00EE34B0"/>
  </w:style>
  <w:style w:type="paragraph" w:styleId="Revision">
    <w:name w:val="Revision"/>
    <w:hidden/>
    <w:uiPriority w:val="99"/>
    <w:semiHidden/>
    <w:rsid w:val="00076DA7"/>
    <w:rPr>
      <w:rFonts w:ascii="Arial" w:hAnsi="Arial"/>
      <w:lang w:eastAsia="en-US"/>
    </w:rPr>
  </w:style>
  <w:style w:type="paragraph" w:customStyle="1" w:styleId="Body">
    <w:name w:val="Body"/>
    <w:aliases w:val="b,AOBoldkwn,Bullet"/>
    <w:link w:val="BodyChar1"/>
    <w:uiPriority w:val="99"/>
    <w:rsid w:val="004123F2"/>
    <w:pPr>
      <w:spacing w:before="120" w:after="120"/>
      <w:ind w:left="851"/>
    </w:pPr>
    <w:rPr>
      <w:rFonts w:ascii="Arial" w:hAnsi="Arial"/>
      <w:color w:val="000000"/>
      <w:lang w:eastAsia="en-US"/>
    </w:rPr>
  </w:style>
  <w:style w:type="character" w:customStyle="1" w:styleId="BodyChar1">
    <w:name w:val="Body Char1"/>
    <w:aliases w:val="b Char"/>
    <w:basedOn w:val="DefaultParagraphFont"/>
    <w:link w:val="Body"/>
    <w:uiPriority w:val="99"/>
    <w:locked/>
    <w:rsid w:val="004123F2"/>
    <w:rPr>
      <w:rFonts w:ascii="Arial" w:hAnsi="Arial"/>
      <w:color w:val="000000"/>
      <w:lang w:eastAsia="en-US"/>
    </w:rPr>
  </w:style>
  <w:style w:type="table" w:customStyle="1" w:styleId="TableGrid1">
    <w:name w:val="Table Grid1"/>
    <w:basedOn w:val="TableNormal"/>
    <w:next w:val="TableGrid"/>
    <w:rsid w:val="00124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0">
    <w:name w:val="body text Char"/>
    <w:link w:val="BodyText1"/>
    <w:locked/>
    <w:rsid w:val="00310D88"/>
    <w:rPr>
      <w:lang w:eastAsia="en-US"/>
    </w:rPr>
  </w:style>
  <w:style w:type="paragraph" w:customStyle="1" w:styleId="Level2">
    <w:name w:val="Level 2"/>
    <w:basedOn w:val="Body2"/>
    <w:link w:val="Level2Char"/>
    <w:uiPriority w:val="99"/>
    <w:rsid w:val="00095F47"/>
    <w:pPr>
      <w:tabs>
        <w:tab w:val="num" w:pos="850"/>
      </w:tabs>
      <w:ind w:hanging="850"/>
      <w:outlineLvl w:val="1"/>
    </w:pPr>
  </w:style>
  <w:style w:type="paragraph" w:customStyle="1" w:styleId="Level1">
    <w:name w:val="Level 1"/>
    <w:basedOn w:val="Normal"/>
    <w:uiPriority w:val="99"/>
    <w:rsid w:val="00095F47"/>
    <w:pPr>
      <w:widowControl/>
      <w:tabs>
        <w:tab w:val="num" w:pos="850"/>
      </w:tabs>
      <w:overflowPunct/>
      <w:autoSpaceDE/>
      <w:autoSpaceDN/>
      <w:adjustRightInd/>
      <w:spacing w:after="240"/>
      <w:ind w:left="850" w:hanging="850"/>
      <w:jc w:val="both"/>
      <w:textAlignment w:val="auto"/>
      <w:outlineLvl w:val="0"/>
    </w:pPr>
    <w:rPr>
      <w:rFonts w:cs="Arial"/>
      <w:lang w:eastAsia="en-GB"/>
    </w:rPr>
  </w:style>
  <w:style w:type="paragraph" w:customStyle="1" w:styleId="Level4">
    <w:name w:val="Level 4"/>
    <w:basedOn w:val="Normal"/>
    <w:uiPriority w:val="99"/>
    <w:rsid w:val="00095F47"/>
    <w:pPr>
      <w:widowControl/>
      <w:tabs>
        <w:tab w:val="num" w:pos="2551"/>
      </w:tabs>
      <w:overflowPunct/>
      <w:autoSpaceDE/>
      <w:autoSpaceDN/>
      <w:adjustRightInd/>
      <w:spacing w:after="240"/>
      <w:ind w:left="2551" w:hanging="850"/>
      <w:jc w:val="both"/>
      <w:textAlignment w:val="auto"/>
      <w:outlineLvl w:val="3"/>
    </w:pPr>
    <w:rPr>
      <w:rFonts w:cs="Arial"/>
      <w:lang w:eastAsia="en-GB"/>
    </w:rPr>
  </w:style>
  <w:style w:type="paragraph" w:customStyle="1" w:styleId="Level5">
    <w:name w:val="Level 5"/>
    <w:basedOn w:val="Normal"/>
    <w:uiPriority w:val="99"/>
    <w:rsid w:val="00095F47"/>
    <w:pPr>
      <w:widowControl/>
      <w:tabs>
        <w:tab w:val="num" w:pos="3402"/>
      </w:tabs>
      <w:overflowPunct/>
      <w:autoSpaceDE/>
      <w:autoSpaceDN/>
      <w:adjustRightInd/>
      <w:spacing w:after="240"/>
      <w:ind w:left="3402" w:hanging="851"/>
      <w:jc w:val="both"/>
      <w:textAlignment w:val="auto"/>
      <w:outlineLvl w:val="4"/>
    </w:pPr>
    <w:rPr>
      <w:rFonts w:cs="Arial"/>
      <w:lang w:eastAsia="en-GB"/>
    </w:rPr>
  </w:style>
  <w:style w:type="paragraph" w:customStyle="1" w:styleId="Level6">
    <w:name w:val="Level 6"/>
    <w:basedOn w:val="Normal"/>
    <w:uiPriority w:val="99"/>
    <w:rsid w:val="00095F47"/>
    <w:pPr>
      <w:widowControl/>
      <w:tabs>
        <w:tab w:val="num" w:pos="4252"/>
      </w:tabs>
      <w:overflowPunct/>
      <w:autoSpaceDE/>
      <w:autoSpaceDN/>
      <w:adjustRightInd/>
      <w:spacing w:after="240"/>
      <w:ind w:left="4252" w:hanging="850"/>
      <w:jc w:val="both"/>
      <w:textAlignment w:val="auto"/>
      <w:outlineLvl w:val="5"/>
    </w:pPr>
    <w:rPr>
      <w:rFonts w:cs="Arial"/>
      <w:lang w:eastAsia="en-GB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06C5F"/>
    <w:rPr>
      <w:rFonts w:ascii="Arial" w:hAnsi="Arial"/>
      <w:lang w:eastAsia="en-US"/>
    </w:rPr>
  </w:style>
  <w:style w:type="character" w:customStyle="1" w:styleId="Level2Char">
    <w:name w:val="Level 2 Char"/>
    <w:basedOn w:val="DefaultParagraphFont"/>
    <w:link w:val="Level2"/>
    <w:uiPriority w:val="99"/>
    <w:locked/>
    <w:rsid w:val="003A66B5"/>
    <w:rPr>
      <w:rFonts w:ascii="Arial" w:hAnsi="Arial" w:cs="Arial"/>
    </w:rPr>
  </w:style>
  <w:style w:type="character" w:styleId="Emphasis">
    <w:name w:val="Emphasis"/>
    <w:basedOn w:val="DefaultParagraphFont"/>
    <w:uiPriority w:val="20"/>
    <w:qFormat/>
    <w:rsid w:val="000A0ED3"/>
    <w:rPr>
      <w:i/>
      <w:iCs/>
    </w:rPr>
  </w:style>
  <w:style w:type="paragraph" w:styleId="NormalWeb">
    <w:name w:val="Normal (Web)"/>
    <w:basedOn w:val="Normal"/>
    <w:uiPriority w:val="99"/>
    <w:unhideWhenUsed/>
    <w:rsid w:val="00156109"/>
    <w:pPr>
      <w:widowControl/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Times New Roman" w:hAnsi="Times New Roman"/>
      <w:sz w:val="24"/>
      <w:szCs w:val="24"/>
      <w:lang w:eastAsia="en-GB"/>
    </w:rPr>
  </w:style>
  <w:style w:type="character" w:styleId="PlaceholderText">
    <w:name w:val="Placeholder Text"/>
    <w:basedOn w:val="DefaultParagraphFont"/>
    <w:uiPriority w:val="99"/>
    <w:semiHidden/>
    <w:rsid w:val="00B14A5D"/>
    <w:rPr>
      <w:color w:val="808080"/>
    </w:rPr>
  </w:style>
  <w:style w:type="character" w:customStyle="1" w:styleId="TableContentChar">
    <w:name w:val="Table Content Char"/>
    <w:link w:val="TableContent"/>
    <w:locked/>
    <w:rsid w:val="00D05A65"/>
    <w:rPr>
      <w:rFonts w:ascii="Arial" w:hAnsi="Arial" w:cs="Arial"/>
    </w:rPr>
  </w:style>
  <w:style w:type="paragraph" w:customStyle="1" w:styleId="TableContent">
    <w:name w:val="Table Content"/>
    <w:basedOn w:val="Normal"/>
    <w:link w:val="TableContentChar"/>
    <w:qFormat/>
    <w:rsid w:val="00D05A65"/>
    <w:pPr>
      <w:widowControl/>
      <w:overflowPunct/>
      <w:autoSpaceDE/>
      <w:autoSpaceDN/>
      <w:adjustRightInd/>
      <w:spacing w:before="60" w:after="60"/>
      <w:jc w:val="both"/>
      <w:textAlignment w:val="auto"/>
    </w:pPr>
    <w:rPr>
      <w:rFonts w:cs="Arial"/>
    </w:rPr>
  </w:style>
  <w:style w:type="character" w:customStyle="1" w:styleId="TableHeadingChar">
    <w:name w:val="Table Heading Char"/>
    <w:link w:val="TableHeading"/>
    <w:locked/>
    <w:rsid w:val="00D05A65"/>
    <w:rPr>
      <w:rFonts w:ascii="Arial" w:hAnsi="Arial" w:cs="Arial"/>
      <w:b/>
    </w:rPr>
  </w:style>
  <w:style w:type="paragraph" w:customStyle="1" w:styleId="TableHeading">
    <w:name w:val="Table Heading"/>
    <w:basedOn w:val="TableContent"/>
    <w:link w:val="TableHeadingChar"/>
    <w:qFormat/>
    <w:rsid w:val="00D05A65"/>
    <w:pPr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1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0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hanson\Documents\RMG%20Programme\40%20Barcodes%20for%20All%20Parcels%20-%20BAP\eB1269%20BAP%20Test%20Plan%20v0.8d%20WORK-%20taking%20in%20RMG%20commen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F0C2FA-60EA-44B9-8F7A-4946C0F7D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eB1269 BAP Test Plan v0.8d WORK- taking in RMG comments.dotx</Template>
  <TotalTime>796</TotalTime>
  <Pages>5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Doc Title</vt:lpstr>
    </vt:vector>
  </TitlesOfParts>
  <Company>Capgemini UK plc</Company>
  <LinksUpToDate>false</LinksUpToDate>
  <CharactersWithSpaces>2721</CharactersWithSpaces>
  <SharedDoc>false</SharedDoc>
  <HLinks>
    <vt:vector size="222" baseType="variant">
      <vt:variant>
        <vt:i4>1966128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_Toc394413673</vt:lpwstr>
      </vt:variant>
      <vt:variant>
        <vt:i4>1966128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_Toc394413672</vt:lpwstr>
      </vt:variant>
      <vt:variant>
        <vt:i4>1966128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_Toc394413671</vt:lpwstr>
      </vt:variant>
      <vt:variant>
        <vt:i4>1966128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_Toc394413670</vt:lpwstr>
      </vt:variant>
      <vt:variant>
        <vt:i4>2031664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_Toc394413669</vt:lpwstr>
      </vt:variant>
      <vt:variant>
        <vt:i4>2031664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_Toc394413668</vt:lpwstr>
      </vt:variant>
      <vt:variant>
        <vt:i4>2031664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_Toc394413667</vt:lpwstr>
      </vt:variant>
      <vt:variant>
        <vt:i4>2031664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_Toc394413666</vt:lpwstr>
      </vt:variant>
      <vt:variant>
        <vt:i4>2031664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_Toc394413665</vt:lpwstr>
      </vt:variant>
      <vt:variant>
        <vt:i4>2031664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_Toc394413664</vt:lpwstr>
      </vt:variant>
      <vt:variant>
        <vt:i4>2031664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_Toc394413663</vt:lpwstr>
      </vt:variant>
      <vt:variant>
        <vt:i4>2031664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_Toc394413662</vt:lpwstr>
      </vt:variant>
      <vt:variant>
        <vt:i4>2031664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_Toc394413661</vt:lpwstr>
      </vt:variant>
      <vt:variant>
        <vt:i4>2031664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_Toc394413660</vt:lpwstr>
      </vt:variant>
      <vt:variant>
        <vt:i4>1835056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_Toc394413659</vt:lpwstr>
      </vt:variant>
      <vt:variant>
        <vt:i4>1835056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_Toc394413658</vt:lpwstr>
      </vt:variant>
      <vt:variant>
        <vt:i4>1835056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_Toc394413657</vt:lpwstr>
      </vt:variant>
      <vt:variant>
        <vt:i4>1835056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_Toc394413656</vt:lpwstr>
      </vt:variant>
      <vt:variant>
        <vt:i4>1835056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_Toc394413655</vt:lpwstr>
      </vt:variant>
      <vt:variant>
        <vt:i4>1835056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_Toc394413654</vt:lpwstr>
      </vt:variant>
      <vt:variant>
        <vt:i4>1835056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_Toc394413653</vt:lpwstr>
      </vt:variant>
      <vt:variant>
        <vt:i4>1835056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_Toc394413652</vt:lpwstr>
      </vt:variant>
      <vt:variant>
        <vt:i4>1835056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_Toc394413651</vt:lpwstr>
      </vt:variant>
      <vt:variant>
        <vt:i4>1835056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_Toc394413650</vt:lpwstr>
      </vt:variant>
      <vt:variant>
        <vt:i4>1900592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_Toc394413649</vt:lpwstr>
      </vt:variant>
      <vt:variant>
        <vt:i4>1900592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_Toc394413648</vt:lpwstr>
      </vt:variant>
      <vt:variant>
        <vt:i4>1900592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_Toc394413647</vt:lpwstr>
      </vt:variant>
      <vt:variant>
        <vt:i4>1900592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_Toc394413646</vt:lpwstr>
      </vt:variant>
      <vt:variant>
        <vt:i4>1900592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_Toc394413645</vt:lpwstr>
      </vt:variant>
      <vt:variant>
        <vt:i4>1900592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_Toc394413644</vt:lpwstr>
      </vt:variant>
      <vt:variant>
        <vt:i4>1900592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_Toc394413643</vt:lpwstr>
      </vt:variant>
      <vt:variant>
        <vt:i4>1900592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_Toc394413642</vt:lpwstr>
      </vt:variant>
      <vt:variant>
        <vt:i4>1900592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_Toc394413641</vt:lpwstr>
      </vt:variant>
      <vt:variant>
        <vt:i4>1900592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_Toc394413640</vt:lpwstr>
      </vt:variant>
      <vt:variant>
        <vt:i4>1703984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_Toc394413639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_Toc394413638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_Toc394413637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Doc Title</dc:title>
  <dc:creator>pehanson</dc:creator>
  <cp:lastModifiedBy>Kirubanand Ramasamy</cp:lastModifiedBy>
  <cp:revision>4</cp:revision>
  <cp:lastPrinted>2013-04-19T13:43:00Z</cp:lastPrinted>
  <dcterms:created xsi:type="dcterms:W3CDTF">2016-06-09T10:54:00Z</dcterms:created>
  <dcterms:modified xsi:type="dcterms:W3CDTF">2016-06-10T07:47:00Z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 Ref">
    <vt:lpwstr>Enter Doc Ref</vt:lpwstr>
  </property>
  <property fmtid="{D5CDD505-2E9C-101B-9397-08002B2CF9AE}" pid="3" name="Issue Date">
    <vt:lpwstr>Enter Issue Date</vt:lpwstr>
  </property>
  <property fmtid="{D5CDD505-2E9C-101B-9397-08002B2CF9AE}" pid="4" name="Version">
    <vt:lpwstr>0.7</vt:lpwstr>
  </property>
  <property fmtid="{D5CDD505-2E9C-101B-9397-08002B2CF9AE}" pid="5" name="Status">
    <vt:lpwstr>Enter Status e.g. Working</vt:lpwstr>
  </property>
  <property fmtid="{D5CDD505-2E9C-101B-9397-08002B2CF9AE}" pid="6" name="Classification">
    <vt:lpwstr> </vt:lpwstr>
  </property>
</Properties>
</file>